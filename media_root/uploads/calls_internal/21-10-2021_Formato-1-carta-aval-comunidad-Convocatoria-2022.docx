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FD595" w14:textId="77777777" w:rsidR="00A54ED1" w:rsidRDefault="00A54ED1" w:rsidP="00A54ED1">
      <w:pPr>
        <w:jc w:val="center"/>
        <w:rPr>
          <w:rFonts w:ascii="Ancizar Sans" w:eastAsia="Ancizar Sans" w:hAnsi="Ancizar Sans" w:cs="Ancizar Sans"/>
          <w:b/>
          <w:sz w:val="24"/>
          <w:szCs w:val="24"/>
        </w:rPr>
      </w:pPr>
      <w:r>
        <w:rPr>
          <w:rFonts w:ascii="Ancizar Sans" w:eastAsia="Ancizar Sans" w:hAnsi="Ancizar Sans" w:cs="Ancizar Sans"/>
          <w:b/>
          <w:sz w:val="24"/>
          <w:szCs w:val="24"/>
        </w:rPr>
        <w:t xml:space="preserve">FORMATO NO. 1 </w:t>
      </w:r>
    </w:p>
    <w:p w14:paraId="55A19064" w14:textId="77777777" w:rsidR="00A54ED1" w:rsidRDefault="00A54ED1" w:rsidP="00A54ED1">
      <w:pPr>
        <w:spacing w:after="0"/>
        <w:jc w:val="center"/>
        <w:rPr>
          <w:rFonts w:ascii="Ancizar Sans" w:eastAsia="Ancizar Sans" w:hAnsi="Ancizar Sans" w:cs="Ancizar Sans"/>
          <w:b/>
          <w:sz w:val="24"/>
          <w:szCs w:val="24"/>
        </w:rPr>
      </w:pPr>
      <w:r>
        <w:rPr>
          <w:rFonts w:ascii="Ancizar Sans" w:eastAsia="Ancizar Sans" w:hAnsi="Ancizar Sans" w:cs="Ancizar Sans"/>
          <w:b/>
          <w:sz w:val="24"/>
          <w:szCs w:val="24"/>
        </w:rPr>
        <w:t>CARTA DE RESPALDO DE LA(S) COMUNIDAD(ES) PARTICIPANTE(S)</w:t>
      </w:r>
    </w:p>
    <w:p w14:paraId="0A7CC185" w14:textId="54DD67E2" w:rsidR="00A54ED1" w:rsidRPr="0064042F" w:rsidRDefault="00A54ED1" w:rsidP="0064042F">
      <w:pPr>
        <w:jc w:val="center"/>
        <w:rPr>
          <w:rFonts w:ascii="Ancizar Sans" w:eastAsia="Ancizar Sans" w:hAnsi="Ancizar Sans" w:cs="Ancizar Sans"/>
          <w:b/>
          <w:sz w:val="24"/>
          <w:szCs w:val="24"/>
        </w:rPr>
      </w:pPr>
      <w:r>
        <w:rPr>
          <w:rFonts w:ascii="Ancizar Sans" w:eastAsia="Ancizar Sans" w:hAnsi="Ancizar Sans" w:cs="Ancizar Sans"/>
          <w:b/>
          <w:sz w:val="24"/>
          <w:szCs w:val="24"/>
        </w:rPr>
        <w:t>CONVOCATORIA NACIONAL DE EXTENSIÓN SOLIDARIA 2022</w:t>
      </w:r>
      <w:r w:rsidR="0064042F">
        <w:rPr>
          <w:rFonts w:ascii="Ancizar Sans" w:eastAsia="Ancizar Sans" w:hAnsi="Ancizar Sans" w:cs="Ancizar Sans"/>
          <w:b/>
          <w:sz w:val="24"/>
          <w:szCs w:val="24"/>
        </w:rPr>
        <w:t xml:space="preserve"> “</w:t>
      </w:r>
      <w:r w:rsidR="0064042F" w:rsidRPr="0064042F">
        <w:rPr>
          <w:rFonts w:ascii="Ancizar Sans" w:eastAsia="Ancizar Sans" w:hAnsi="Ancizar Sans" w:cs="Ancizar Sans"/>
          <w:b/>
          <w:sz w:val="24"/>
          <w:szCs w:val="24"/>
        </w:rPr>
        <w:t>FORTALEC</w:t>
      </w:r>
      <w:r w:rsidR="0064042F" w:rsidRPr="0064042F">
        <w:rPr>
          <w:rFonts w:ascii="Ancizar Sans" w:eastAsia="Ancizar Sans" w:hAnsi="Ancizar Sans" w:cs="Ancizar Sans"/>
          <w:b/>
          <w:sz w:val="24"/>
          <w:szCs w:val="24"/>
        </w:rPr>
        <w:t>I</w:t>
      </w:r>
      <w:r w:rsidR="0064042F" w:rsidRPr="0064042F">
        <w:rPr>
          <w:rFonts w:ascii="Ancizar Sans" w:eastAsia="Ancizar Sans" w:hAnsi="Ancizar Sans" w:cs="Ancizar Sans"/>
          <w:b/>
          <w:sz w:val="24"/>
          <w:szCs w:val="24"/>
        </w:rPr>
        <w:t>MIENTO DE LA INNOVACIÓN SOCIAL Y ARMONIZACIÓN DE LAS FUNCIONES MISIONALES</w:t>
      </w:r>
      <w:r w:rsidR="0064042F">
        <w:rPr>
          <w:rFonts w:ascii="Ancizar Sans" w:eastAsia="Ancizar Sans" w:hAnsi="Ancizar Sans" w:cs="Ancizar Sans"/>
          <w:b/>
          <w:sz w:val="24"/>
          <w:szCs w:val="24"/>
        </w:rPr>
        <w:t>”</w:t>
      </w:r>
    </w:p>
    <w:p w14:paraId="6F18BA4B" w14:textId="77777777" w:rsidR="00A54ED1" w:rsidRDefault="00A54ED1" w:rsidP="00A54ED1">
      <w:pPr>
        <w:jc w:val="center"/>
        <w:rPr>
          <w:rFonts w:ascii="Ancizar Sans" w:eastAsia="Ancizar Sans" w:hAnsi="Ancizar Sans" w:cs="Ancizar Sans"/>
          <w:i/>
          <w:color w:val="00B0F0"/>
          <w:sz w:val="24"/>
          <w:szCs w:val="24"/>
        </w:rPr>
      </w:pPr>
      <w:r>
        <w:rPr>
          <w:rFonts w:ascii="Ancizar Sans" w:eastAsia="Ancizar Sans" w:hAnsi="Ancizar Sans" w:cs="Ancizar Sans"/>
          <w:i/>
          <w:color w:val="00B0F0"/>
          <w:sz w:val="24"/>
          <w:szCs w:val="24"/>
        </w:rPr>
        <w:t>EL SUSCRITO [INSERTE EL CARGO: REPRESENTANTE LEGAL/LÍDER DE LA COMUN</w:t>
      </w:r>
      <w:r>
        <w:rPr>
          <w:rFonts w:ascii="Ancizar Sans" w:eastAsia="Ancizar Sans" w:hAnsi="Ancizar Sans" w:cs="Ancizar Sans"/>
          <w:i/>
          <w:color w:val="00B0F0"/>
          <w:sz w:val="24"/>
          <w:szCs w:val="24"/>
        </w:rPr>
        <w:t>I</w:t>
      </w:r>
      <w:r>
        <w:rPr>
          <w:rFonts w:ascii="Ancizar Sans" w:eastAsia="Ancizar Sans" w:hAnsi="Ancizar Sans" w:cs="Ancizar Sans"/>
          <w:i/>
          <w:color w:val="00B0F0"/>
          <w:sz w:val="24"/>
          <w:szCs w:val="24"/>
        </w:rPr>
        <w:t>DAD]</w:t>
      </w:r>
    </w:p>
    <w:p w14:paraId="22AFCB2E" w14:textId="77777777" w:rsidR="00A54ED1" w:rsidRDefault="00A54ED1" w:rsidP="00A54ED1">
      <w:pPr>
        <w:spacing w:after="0" w:line="240" w:lineRule="auto"/>
        <w:jc w:val="center"/>
        <w:rPr>
          <w:rFonts w:ascii="Ancizar Sans" w:eastAsia="Ancizar Sans" w:hAnsi="Ancizar Sans" w:cs="Ancizar Sans"/>
          <w:b/>
          <w:sz w:val="24"/>
          <w:szCs w:val="24"/>
        </w:rPr>
      </w:pPr>
    </w:p>
    <w:p w14:paraId="4D1267F8" w14:textId="77777777" w:rsidR="00A54ED1" w:rsidRDefault="00A54ED1" w:rsidP="00A54ED1">
      <w:pPr>
        <w:spacing w:after="0" w:line="240" w:lineRule="auto"/>
        <w:jc w:val="center"/>
        <w:rPr>
          <w:rFonts w:ascii="Ancizar Sans" w:eastAsia="Ancizar Sans" w:hAnsi="Ancizar Sans" w:cs="Ancizar Sans"/>
          <w:b/>
          <w:sz w:val="24"/>
          <w:szCs w:val="24"/>
        </w:rPr>
      </w:pPr>
      <w:r>
        <w:rPr>
          <w:rFonts w:ascii="Ancizar Sans" w:eastAsia="Ancizar Sans" w:hAnsi="Ancizar Sans" w:cs="Ancizar Sans"/>
          <w:b/>
          <w:sz w:val="24"/>
          <w:szCs w:val="24"/>
        </w:rPr>
        <w:t>INFORMA QUE:</w:t>
      </w:r>
    </w:p>
    <w:p w14:paraId="562B8124" w14:textId="77777777" w:rsidR="00A54ED1" w:rsidRDefault="00A54ED1" w:rsidP="00A54ED1">
      <w:pPr>
        <w:spacing w:after="0" w:line="240" w:lineRule="auto"/>
        <w:rPr>
          <w:rFonts w:ascii="Ancizar Sans" w:eastAsia="Ancizar Sans" w:hAnsi="Ancizar Sans" w:cs="Ancizar Sans"/>
          <w:b/>
          <w:sz w:val="24"/>
          <w:szCs w:val="24"/>
        </w:rPr>
      </w:pPr>
    </w:p>
    <w:p w14:paraId="5E061912" w14:textId="77777777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p w14:paraId="2AFC9CF5" w14:textId="40B20242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  <w:r>
        <w:rPr>
          <w:rFonts w:ascii="Ancizar Sans" w:eastAsia="Ancizar Sans" w:hAnsi="Ancizar Sans" w:cs="Ancizar Sans"/>
          <w:sz w:val="24"/>
          <w:szCs w:val="24"/>
        </w:rPr>
        <w:t xml:space="preserve">La comunidad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comunidad]</w:t>
      </w:r>
      <w:r>
        <w:rPr>
          <w:rFonts w:ascii="Ancizar Sans" w:eastAsia="Ancizar Sans" w:hAnsi="Ancizar Sans" w:cs="Ancizar Sans"/>
          <w:color w:val="00B0F0"/>
          <w:sz w:val="24"/>
          <w:szCs w:val="24"/>
        </w:rPr>
        <w:t xml:space="preserve"> </w:t>
      </w:r>
      <w:r>
        <w:rPr>
          <w:rFonts w:ascii="Ancizar Sans" w:eastAsia="Ancizar Sans" w:hAnsi="Ancizar Sans" w:cs="Ancizar Sans"/>
          <w:sz w:val="24"/>
          <w:szCs w:val="24"/>
        </w:rPr>
        <w:t>tenemos conocimiento y ace</w:t>
      </w:r>
      <w:r>
        <w:rPr>
          <w:rFonts w:ascii="Ancizar Sans" w:eastAsia="Ancizar Sans" w:hAnsi="Ancizar Sans" w:cs="Ancizar Sans"/>
          <w:sz w:val="24"/>
          <w:szCs w:val="24"/>
        </w:rPr>
        <w:t>p</w:t>
      </w:r>
      <w:r>
        <w:rPr>
          <w:rFonts w:ascii="Ancizar Sans" w:eastAsia="Ancizar Sans" w:hAnsi="Ancizar Sans" w:cs="Ancizar Sans"/>
          <w:sz w:val="24"/>
          <w:szCs w:val="24"/>
        </w:rPr>
        <w:t>tamos los términos de referencia de la Convocatoria Nacional de Extensión 2022</w:t>
      </w:r>
      <w:r w:rsidR="0064042F">
        <w:rPr>
          <w:rFonts w:ascii="Ancizar Sans" w:eastAsia="Ancizar Sans" w:hAnsi="Ancizar Sans" w:cs="Ancizar Sans"/>
          <w:sz w:val="24"/>
          <w:szCs w:val="24"/>
        </w:rPr>
        <w:t xml:space="preserve"> </w:t>
      </w:r>
      <w:r w:rsidR="0064042F" w:rsidRPr="0064042F">
        <w:rPr>
          <w:rFonts w:ascii="Ancizar Sans" w:eastAsia="Ancizar Sans" w:hAnsi="Ancizar Sans" w:cs="Ancizar Sans"/>
          <w:sz w:val="24"/>
          <w:szCs w:val="24"/>
        </w:rPr>
        <w:t>“Fortalecimiento de la innovación social y armonización de las funciones mision</w:t>
      </w:r>
      <w:r w:rsidR="0064042F" w:rsidRPr="0064042F">
        <w:rPr>
          <w:rFonts w:ascii="Ancizar Sans" w:eastAsia="Ancizar Sans" w:hAnsi="Ancizar Sans" w:cs="Ancizar Sans"/>
          <w:sz w:val="24"/>
          <w:szCs w:val="24"/>
        </w:rPr>
        <w:t>a</w:t>
      </w:r>
      <w:r w:rsidR="0064042F" w:rsidRPr="0064042F">
        <w:rPr>
          <w:rFonts w:ascii="Ancizar Sans" w:eastAsia="Ancizar Sans" w:hAnsi="Ancizar Sans" w:cs="Ancizar Sans"/>
          <w:sz w:val="24"/>
          <w:szCs w:val="24"/>
        </w:rPr>
        <w:t>les”</w:t>
      </w:r>
      <w:r>
        <w:rPr>
          <w:rFonts w:ascii="Ancizar Sans" w:eastAsia="Ancizar Sans" w:hAnsi="Ancizar Sans" w:cs="Ancizar Sans"/>
          <w:sz w:val="24"/>
          <w:szCs w:val="24"/>
        </w:rPr>
        <w:t>.</w:t>
      </w:r>
    </w:p>
    <w:p w14:paraId="381E3F8B" w14:textId="77777777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p w14:paraId="7B78777B" w14:textId="77777777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  <w:r>
        <w:rPr>
          <w:rFonts w:ascii="Ancizar Sans" w:eastAsia="Ancizar Sans" w:hAnsi="Ancizar Sans" w:cs="Ancizar Sans"/>
          <w:sz w:val="24"/>
          <w:szCs w:val="24"/>
        </w:rPr>
        <w:t xml:space="preserve">La comunidad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comunidad]</w:t>
      </w:r>
      <w:r>
        <w:rPr>
          <w:rFonts w:ascii="Ancizar Sans" w:eastAsia="Ancizar Sans" w:hAnsi="Ancizar Sans" w:cs="Ancizar Sans"/>
          <w:sz w:val="24"/>
          <w:szCs w:val="24"/>
        </w:rPr>
        <w:t xml:space="preserve"> respaldamos la postulación de la propuesta titulada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“[inserte el título de la propuesta]”</w:t>
      </w:r>
      <w:r>
        <w:rPr>
          <w:rFonts w:ascii="Ancizar Sans" w:eastAsia="Ancizar Sans" w:hAnsi="Ancizar Sans" w:cs="Ancizar Sans"/>
          <w:sz w:val="24"/>
          <w:szCs w:val="24"/>
        </w:rPr>
        <w:t xml:space="preserve">, presentada por parte del </w:t>
      </w:r>
      <w:proofErr w:type="gramStart"/>
      <w:r>
        <w:rPr>
          <w:rFonts w:ascii="Ancizar Sans" w:eastAsia="Ancizar Sans" w:hAnsi="Ancizar Sans" w:cs="Ancizar Sans"/>
          <w:sz w:val="24"/>
          <w:szCs w:val="24"/>
        </w:rPr>
        <w:t>profesor</w:t>
      </w:r>
      <w:proofErr w:type="gramEnd"/>
      <w:r>
        <w:rPr>
          <w:rFonts w:ascii="Ancizar Sans" w:eastAsia="Ancizar Sans" w:hAnsi="Ancizar Sans" w:cs="Ancizar Sans"/>
          <w:sz w:val="24"/>
          <w:szCs w:val="24"/>
        </w:rPr>
        <w:t xml:space="preserve"> 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del director del proyecto]</w:t>
      </w:r>
      <w:r>
        <w:rPr>
          <w:rFonts w:ascii="Ancizar Sans" w:eastAsia="Ancizar Sans" w:hAnsi="Ancizar Sans" w:cs="Ancizar Sans"/>
          <w:sz w:val="24"/>
          <w:szCs w:val="24"/>
        </w:rPr>
        <w:t xml:space="preserve">, perteneciente a la Sede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r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te el nombre de la Sede],</w:t>
      </w:r>
      <w:r>
        <w:rPr>
          <w:rFonts w:ascii="Ancizar Sans" w:eastAsia="Ancizar Sans" w:hAnsi="Ancizar Sans" w:cs="Ancizar Sans"/>
          <w:sz w:val="24"/>
          <w:szCs w:val="24"/>
        </w:rPr>
        <w:t xml:space="preserve"> Facultad de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Facultad]</w:t>
      </w:r>
      <w:r>
        <w:rPr>
          <w:rFonts w:ascii="Ancizar Sans" w:eastAsia="Ancizar Sans" w:hAnsi="Ancizar Sans" w:cs="Ancizar Sans"/>
          <w:sz w:val="24"/>
          <w:szCs w:val="24"/>
        </w:rPr>
        <w:t>, en su cond</w:t>
      </w:r>
      <w:r>
        <w:rPr>
          <w:rFonts w:ascii="Ancizar Sans" w:eastAsia="Ancizar Sans" w:hAnsi="Ancizar Sans" w:cs="Ancizar Sans"/>
          <w:sz w:val="24"/>
          <w:szCs w:val="24"/>
        </w:rPr>
        <w:t>i</w:t>
      </w:r>
      <w:r>
        <w:rPr>
          <w:rFonts w:ascii="Ancizar Sans" w:eastAsia="Ancizar Sans" w:hAnsi="Ancizar Sans" w:cs="Ancizar Sans"/>
          <w:sz w:val="24"/>
          <w:szCs w:val="24"/>
        </w:rPr>
        <w:t xml:space="preserve">ción de director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[a]</w:t>
      </w:r>
      <w:r>
        <w:rPr>
          <w:rFonts w:ascii="Ancizar Sans" w:eastAsia="Ancizar Sans" w:hAnsi="Ancizar Sans" w:cs="Ancizar Sans"/>
          <w:sz w:val="24"/>
          <w:szCs w:val="24"/>
        </w:rPr>
        <w:t xml:space="preserve"> del proyecto.</w:t>
      </w:r>
    </w:p>
    <w:p w14:paraId="578CAE88" w14:textId="77777777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p w14:paraId="4B107331" w14:textId="77777777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  <w:r>
        <w:rPr>
          <w:rFonts w:ascii="Ancizar Sans" w:eastAsia="Ancizar Sans" w:hAnsi="Ancizar Sans" w:cs="Ancizar Sans"/>
          <w:sz w:val="24"/>
          <w:szCs w:val="24"/>
        </w:rPr>
        <w:t xml:space="preserve">Esta propuesta ha sido construida de manera conjunta entre la comunidad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comunidad]</w:t>
      </w:r>
      <w:r>
        <w:rPr>
          <w:rFonts w:ascii="Ancizar Sans" w:eastAsia="Ancizar Sans" w:hAnsi="Ancizar Sans" w:cs="Ancizar Sans"/>
          <w:sz w:val="24"/>
          <w:szCs w:val="24"/>
        </w:rPr>
        <w:t xml:space="preserve"> y el grupo académico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del grupo ac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a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démico, si corresponde]</w:t>
      </w:r>
      <w:r>
        <w:rPr>
          <w:rFonts w:ascii="Ancizar Sans" w:eastAsia="Ancizar Sans" w:hAnsi="Ancizar Sans" w:cs="Ancizar Sans"/>
          <w:sz w:val="24"/>
          <w:szCs w:val="24"/>
        </w:rPr>
        <w:t xml:space="preserve"> de la Universidad Nacional de Colombia.</w:t>
      </w:r>
    </w:p>
    <w:p w14:paraId="51200C32" w14:textId="77777777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p w14:paraId="5580BB7F" w14:textId="77777777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  <w:r>
        <w:rPr>
          <w:rFonts w:ascii="Ancizar Sans" w:eastAsia="Ancizar Sans" w:hAnsi="Ancizar Sans" w:cs="Ancizar Sans"/>
          <w:sz w:val="24"/>
          <w:szCs w:val="24"/>
        </w:rPr>
        <w:t xml:space="preserve">La propuesta en mención busca contribuir a la solución de la problemática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problemática]</w:t>
      </w:r>
      <w:r>
        <w:rPr>
          <w:rFonts w:ascii="Ancizar Sans" w:eastAsia="Ancizar Sans" w:hAnsi="Ancizar Sans" w:cs="Ancizar Sans"/>
          <w:sz w:val="24"/>
          <w:szCs w:val="24"/>
        </w:rPr>
        <w:t xml:space="preserve">, la cual hemos identificado como prioritaria para los miembros de la comunidad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comunidad]</w:t>
      </w:r>
      <w:r>
        <w:rPr>
          <w:rFonts w:ascii="Ancizar Sans" w:eastAsia="Ancizar Sans" w:hAnsi="Ancizar Sans" w:cs="Ancizar Sans"/>
          <w:sz w:val="24"/>
          <w:szCs w:val="24"/>
        </w:rPr>
        <w:t xml:space="preserve"> y su objetivo gen</w:t>
      </w:r>
      <w:r>
        <w:rPr>
          <w:rFonts w:ascii="Ancizar Sans" w:eastAsia="Ancizar Sans" w:hAnsi="Ancizar Sans" w:cs="Ancizar Sans"/>
          <w:sz w:val="24"/>
          <w:szCs w:val="24"/>
        </w:rPr>
        <w:t>e</w:t>
      </w:r>
      <w:r>
        <w:rPr>
          <w:rFonts w:ascii="Ancizar Sans" w:eastAsia="Ancizar Sans" w:hAnsi="Ancizar Sans" w:cs="Ancizar Sans"/>
          <w:sz w:val="24"/>
          <w:szCs w:val="24"/>
        </w:rPr>
        <w:t xml:space="preserve">ral corresponde a 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comunidad]</w:t>
      </w:r>
    </w:p>
    <w:p w14:paraId="6206FBB9" w14:textId="77777777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p w14:paraId="40F3DBE6" w14:textId="77777777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Ancizar Sans" w:eastAsia="Ancizar Sans" w:hAnsi="Ancizar Sans" w:cs="Ancizar Sans"/>
          <w:sz w:val="24"/>
          <w:szCs w:val="24"/>
        </w:rPr>
        <w:t xml:space="preserve">En caso de que el proyecto resulte beneficiario, nos comprometemos a participar de forma activa en </w:t>
      </w:r>
      <w:bookmarkStart w:id="1" w:name="_GoBack"/>
      <w:bookmarkEnd w:id="1"/>
      <w:r>
        <w:rPr>
          <w:rFonts w:ascii="Ancizar Sans" w:eastAsia="Ancizar Sans" w:hAnsi="Ancizar Sans" w:cs="Ancizar Sans"/>
          <w:sz w:val="24"/>
          <w:szCs w:val="24"/>
        </w:rPr>
        <w:t>su ejecución, desarrollando las siguientes actividades:</w:t>
      </w:r>
    </w:p>
    <w:p w14:paraId="6647CB69" w14:textId="77777777" w:rsidR="00A54ED1" w:rsidRDefault="00A54ED1" w:rsidP="00A54ED1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tbl>
      <w:tblPr>
        <w:tblW w:w="7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3847"/>
      </w:tblGrid>
      <w:tr w:rsidR="00A54ED1" w14:paraId="10AACCE0" w14:textId="77777777" w:rsidTr="006D0B97">
        <w:tc>
          <w:tcPr>
            <w:tcW w:w="3847" w:type="dxa"/>
          </w:tcPr>
          <w:p w14:paraId="6B537892" w14:textId="77777777" w:rsidR="00A54ED1" w:rsidRDefault="00A54ED1" w:rsidP="006D0B97">
            <w:pPr>
              <w:spacing w:line="360" w:lineRule="auto"/>
              <w:jc w:val="both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lastRenderedPageBreak/>
              <w:t>ACTIVIDADES</w:t>
            </w:r>
          </w:p>
        </w:tc>
        <w:tc>
          <w:tcPr>
            <w:tcW w:w="3847" w:type="dxa"/>
          </w:tcPr>
          <w:p w14:paraId="7C457BC9" w14:textId="77777777" w:rsidR="00A54ED1" w:rsidRDefault="00A54ED1" w:rsidP="006D0B97">
            <w:pPr>
              <w:spacing w:line="360" w:lineRule="auto"/>
              <w:jc w:val="both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RESPONSABLES</w:t>
            </w:r>
          </w:p>
        </w:tc>
      </w:tr>
      <w:tr w:rsidR="00A54ED1" w14:paraId="728390F4" w14:textId="77777777" w:rsidTr="006D0B97">
        <w:tc>
          <w:tcPr>
            <w:tcW w:w="3847" w:type="dxa"/>
            <w:vAlign w:val="center"/>
          </w:tcPr>
          <w:p w14:paraId="038274C9" w14:textId="77777777" w:rsidR="00A54ED1" w:rsidRDefault="00A54ED1" w:rsidP="006D0B97">
            <w:pPr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Actividad No.1</w:t>
            </w:r>
          </w:p>
        </w:tc>
        <w:tc>
          <w:tcPr>
            <w:tcW w:w="3847" w:type="dxa"/>
            <w:vAlign w:val="center"/>
          </w:tcPr>
          <w:p w14:paraId="3EC6FA78" w14:textId="77777777" w:rsidR="00A54ED1" w:rsidRDefault="00A54ED1" w:rsidP="006D0B97">
            <w:pPr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Responsable(s) actividad No.1</w:t>
            </w:r>
          </w:p>
        </w:tc>
      </w:tr>
      <w:tr w:rsidR="00A54ED1" w14:paraId="44A2FBAE" w14:textId="77777777" w:rsidTr="006D0B97">
        <w:tc>
          <w:tcPr>
            <w:tcW w:w="3847" w:type="dxa"/>
            <w:vAlign w:val="center"/>
          </w:tcPr>
          <w:p w14:paraId="3C5CC5CB" w14:textId="77777777" w:rsidR="00A54ED1" w:rsidRDefault="00A54ED1" w:rsidP="006D0B97">
            <w:pPr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Actividad No.2</w:t>
            </w:r>
          </w:p>
        </w:tc>
        <w:tc>
          <w:tcPr>
            <w:tcW w:w="3847" w:type="dxa"/>
            <w:vAlign w:val="center"/>
          </w:tcPr>
          <w:p w14:paraId="4E1CDEFA" w14:textId="77777777" w:rsidR="00A54ED1" w:rsidRDefault="00A54ED1" w:rsidP="006D0B97">
            <w:pPr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Responsable(s) actividad No.2</w:t>
            </w:r>
          </w:p>
        </w:tc>
      </w:tr>
      <w:tr w:rsidR="00A54ED1" w14:paraId="1454127D" w14:textId="77777777" w:rsidTr="006D0B97">
        <w:tc>
          <w:tcPr>
            <w:tcW w:w="3847" w:type="dxa"/>
            <w:vAlign w:val="center"/>
          </w:tcPr>
          <w:p w14:paraId="3B9E1A67" w14:textId="77777777" w:rsidR="00A54ED1" w:rsidRDefault="00A54ED1" w:rsidP="006D0B97">
            <w:pPr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Actividad No.3</w:t>
            </w:r>
          </w:p>
        </w:tc>
        <w:tc>
          <w:tcPr>
            <w:tcW w:w="3847" w:type="dxa"/>
            <w:vAlign w:val="center"/>
          </w:tcPr>
          <w:p w14:paraId="3B67B33E" w14:textId="77777777" w:rsidR="00A54ED1" w:rsidRDefault="00A54ED1" w:rsidP="006D0B97">
            <w:pPr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Responsable(s) actividad No.3</w:t>
            </w:r>
          </w:p>
        </w:tc>
      </w:tr>
      <w:tr w:rsidR="00A54ED1" w14:paraId="5061B92C" w14:textId="77777777" w:rsidTr="006D0B97">
        <w:tc>
          <w:tcPr>
            <w:tcW w:w="3847" w:type="dxa"/>
            <w:vAlign w:val="center"/>
          </w:tcPr>
          <w:p w14:paraId="78560B64" w14:textId="77777777" w:rsidR="00A54ED1" w:rsidRDefault="00A54ED1" w:rsidP="006D0B97">
            <w:pPr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Actividad No.4</w:t>
            </w:r>
          </w:p>
        </w:tc>
        <w:tc>
          <w:tcPr>
            <w:tcW w:w="3847" w:type="dxa"/>
            <w:vAlign w:val="center"/>
          </w:tcPr>
          <w:p w14:paraId="17FFEE32" w14:textId="77777777" w:rsidR="00A54ED1" w:rsidRDefault="00A54ED1" w:rsidP="006D0B97">
            <w:pPr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Responsable(s) actividad No.4</w:t>
            </w:r>
          </w:p>
        </w:tc>
      </w:tr>
      <w:tr w:rsidR="00A54ED1" w14:paraId="12FAF141" w14:textId="77777777" w:rsidTr="006D0B97">
        <w:tc>
          <w:tcPr>
            <w:tcW w:w="3847" w:type="dxa"/>
            <w:vAlign w:val="center"/>
          </w:tcPr>
          <w:p w14:paraId="5009B1FD" w14:textId="77777777" w:rsidR="00A54ED1" w:rsidRDefault="00A54ED1" w:rsidP="006D0B97">
            <w:pPr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(Agregar más filas en caso de ser neces</w:t>
            </w: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a</w:t>
            </w:r>
            <w:r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rio)</w:t>
            </w:r>
          </w:p>
        </w:tc>
        <w:tc>
          <w:tcPr>
            <w:tcW w:w="3847" w:type="dxa"/>
            <w:vAlign w:val="center"/>
          </w:tcPr>
          <w:p w14:paraId="1EFE0B0F" w14:textId="77777777" w:rsidR="00A54ED1" w:rsidRDefault="00A54ED1" w:rsidP="006D0B97">
            <w:pPr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</w:p>
        </w:tc>
      </w:tr>
    </w:tbl>
    <w:p w14:paraId="400603EF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</w:p>
    <w:p w14:paraId="41D1BFF1" w14:textId="77777777" w:rsidR="00A54ED1" w:rsidRDefault="00A54ED1" w:rsidP="00A54ED1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</w:p>
    <w:p w14:paraId="26BD4B68" w14:textId="77777777" w:rsidR="00A54ED1" w:rsidRDefault="00A54ED1" w:rsidP="00A54ED1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  <w:r>
        <w:rPr>
          <w:rFonts w:ascii="Ancizar Sans" w:eastAsia="Ancizar Sans" w:hAnsi="Ancizar Sans" w:cs="Ancizar Sans"/>
          <w:sz w:val="24"/>
          <w:szCs w:val="24"/>
        </w:rPr>
        <w:t xml:space="preserve">Cordialmente, </w:t>
      </w:r>
    </w:p>
    <w:p w14:paraId="470299DD" w14:textId="77777777" w:rsidR="00A54ED1" w:rsidRDefault="00A54ED1" w:rsidP="00A54ED1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</w:p>
    <w:p w14:paraId="49D59F42" w14:textId="77777777" w:rsidR="00A54ED1" w:rsidRDefault="00A54ED1" w:rsidP="00A54ED1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</w:p>
    <w:p w14:paraId="234B7701" w14:textId="77777777" w:rsidR="00A54ED1" w:rsidRDefault="00A54ED1" w:rsidP="00A54ED1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</w:p>
    <w:p w14:paraId="2121148B" w14:textId="77777777" w:rsidR="00A54ED1" w:rsidRDefault="00A54ED1" w:rsidP="00A54ED1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</w:p>
    <w:p w14:paraId="0D1DCE4C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[NOMBRES Y APELLIDOS</w:t>
      </w:r>
    </w:p>
    <w:p w14:paraId="4B7FFD1F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 xml:space="preserve">Documento de identificación </w:t>
      </w:r>
    </w:p>
    <w:p w14:paraId="081E5AFE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Cargo/Rol</w:t>
      </w:r>
    </w:p>
    <w:p w14:paraId="0F9575C1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Comunidad</w:t>
      </w:r>
    </w:p>
    <w:p w14:paraId="73D3186B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Datos de contacto]</w:t>
      </w:r>
    </w:p>
    <w:p w14:paraId="045CC0A1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</w:p>
    <w:p w14:paraId="7556886C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</w:p>
    <w:p w14:paraId="13BC9052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[NOMBRES Y APELLIDOS</w:t>
      </w:r>
    </w:p>
    <w:p w14:paraId="43F961A5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 xml:space="preserve">Documento de identificación </w:t>
      </w:r>
    </w:p>
    <w:p w14:paraId="5123D833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Cargo/Rol</w:t>
      </w:r>
    </w:p>
    <w:p w14:paraId="6729ED86" w14:textId="77777777" w:rsidR="00A54ED1" w:rsidRDefault="00A54ED1" w:rsidP="00A54ED1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Comunidad</w:t>
      </w:r>
    </w:p>
    <w:p w14:paraId="4E8A1515" w14:textId="77777777" w:rsidR="00A54ED1" w:rsidRDefault="00A54ED1" w:rsidP="00A54ED1">
      <w:pPr>
        <w:spacing w:after="0" w:line="360" w:lineRule="auto"/>
        <w:jc w:val="both"/>
      </w:pP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Datos de contacto]</w:t>
      </w:r>
    </w:p>
    <w:p w14:paraId="3159AC7E" w14:textId="77777777" w:rsidR="00464D8A" w:rsidRPr="00B21F2A" w:rsidRDefault="00464D8A" w:rsidP="00464D8A">
      <w:pPr>
        <w:spacing w:after="0" w:line="240" w:lineRule="auto"/>
        <w:rPr>
          <w:rFonts w:ascii="Ancizar Sans" w:eastAsia="Ancizar Sans" w:hAnsi="Ancizar Sans" w:cs="Ancizar Sans"/>
        </w:rPr>
      </w:pPr>
    </w:p>
    <w:sectPr w:rsidR="00464D8A" w:rsidRPr="00B21F2A" w:rsidSect="003C411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259" w:right="2268" w:bottom="2211" w:left="226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7B8F9" w14:textId="77777777" w:rsidR="004316F5" w:rsidRDefault="004316F5" w:rsidP="005E16CB">
      <w:pPr>
        <w:spacing w:after="0" w:line="240" w:lineRule="auto"/>
      </w:pPr>
      <w:r>
        <w:separator/>
      </w:r>
    </w:p>
  </w:endnote>
  <w:endnote w:type="continuationSeparator" w:id="0">
    <w:p w14:paraId="10C64F9E" w14:textId="77777777" w:rsidR="004316F5" w:rsidRDefault="004316F5" w:rsidP="005E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cizar Sans Regular">
    <w:altName w:val="Lucida Sans Unicode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Ancizar Sans 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Ancizar Sans Regular Italic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cizar Sans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ans Thin">
    <w:panose1 w:val="020B04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F66FD" w14:textId="6EB6F8F8" w:rsidR="00464D8A" w:rsidRPr="0045637A" w:rsidRDefault="00A54ED1">
    <w:pPr>
      <w:pStyle w:val="Piedepgina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7BEF491" wp14:editId="1638D5AF">
              <wp:simplePos x="0" y="0"/>
              <wp:positionH relativeFrom="column">
                <wp:posOffset>-49530</wp:posOffset>
              </wp:positionH>
              <wp:positionV relativeFrom="paragraph">
                <wp:posOffset>-419735</wp:posOffset>
              </wp:positionV>
              <wp:extent cx="3257550" cy="503555"/>
              <wp:effectExtent l="0" t="0" r="0" b="1079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503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231DB" w14:textId="77777777" w:rsidR="00464D8A" w:rsidRPr="007176FD" w:rsidRDefault="004316F5" w:rsidP="00435348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id w:val="9556598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proofErr w:type="gramStart"/>
                              <w:r w:rsidR="00464D8A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>[ Página</w:t>
                              </w:r>
                              <w:proofErr w:type="gramEnd"/>
                              <w:r w:rsidR="00464D8A" w:rsidRPr="007176FD">
                                <w:rPr>
                                  <w:rFonts w:ascii="Ancizar Sans" w:hAnsi="Ancizar Sans"/>
                                  <w:b/>
                                  <w:color w:val="C0504D" w:themeColor="accent2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464D8A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64D8A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instrText xml:space="preserve"> PAGE </w:instrText>
                              </w:r>
                              <w:r w:rsidR="00464D8A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827BE1">
                                <w:rPr>
                                  <w:rFonts w:ascii="Ancizar Sans" w:hAnsi="Ancizar Sans"/>
                                  <w:b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  <w:r w:rsidR="00464D8A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64D8A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r w:rsidR="00464D8A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64D8A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instrText xml:space="preserve"> NUMPAGES  </w:instrText>
                              </w:r>
                              <w:r w:rsidR="00464D8A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827BE1">
                                <w:rPr>
                                  <w:rFonts w:ascii="Ancizar Sans" w:hAnsi="Ancizar Sans"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  <w:r w:rsidR="00464D8A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64D8A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]</w:t>
                              </w:r>
                            </w:sdtContent>
                          </w:sdt>
                          <w:r w:rsidR="00464D8A" w:rsidRPr="007176FD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</w:p>
                        <w:p w14:paraId="0F5DD6A7" w14:textId="77777777" w:rsidR="00827BE1" w:rsidRPr="001552A6" w:rsidRDefault="00827BE1" w:rsidP="00827BE1">
                          <w:pPr>
                            <w:spacing w:after="0"/>
                            <w:rPr>
                              <w:rFonts w:ascii="Ancizar Sans" w:hAnsi="Ancizar Sans"/>
                              <w:i/>
                              <w:sz w:val="16"/>
                            </w:rPr>
                          </w:pPr>
                          <w:r w:rsidRPr="001552A6">
                            <w:rPr>
                              <w:rFonts w:ascii="Ancizar Sans" w:hAnsi="Ancizar Sans"/>
                              <w:i/>
                              <w:sz w:val="16"/>
                            </w:rPr>
                            <w:t xml:space="preserve">Convocatoria Nacional de Extensión Solidaria 2022 </w:t>
                          </w:r>
                        </w:p>
                        <w:p w14:paraId="1E007167" w14:textId="77777777" w:rsidR="00827BE1" w:rsidRPr="001552A6" w:rsidRDefault="00827BE1" w:rsidP="00827BE1">
                          <w:pPr>
                            <w:rPr>
                              <w:rFonts w:ascii="Ancizar Sans" w:hAnsi="Ancizar Sans"/>
                              <w:i/>
                              <w:sz w:val="12"/>
                              <w:szCs w:val="16"/>
                              <w:lang w:val="es-ES"/>
                            </w:rPr>
                          </w:pPr>
                          <w:r w:rsidRPr="001552A6">
                            <w:rPr>
                              <w:rFonts w:ascii="Ancizar Sans" w:hAnsi="Ancizar Sans"/>
                              <w:i/>
                              <w:sz w:val="16"/>
                            </w:rPr>
                            <w:t>Fortalecimiento de la innovación social y armonización de las funciones misionales</w:t>
                          </w:r>
                        </w:p>
                        <w:p w14:paraId="052CA893" w14:textId="77777777" w:rsidR="00464D8A" w:rsidRPr="00A54ED1" w:rsidRDefault="00464D8A" w:rsidP="00435348">
                          <w:pPr>
                            <w:rPr>
                              <w:rFonts w:ascii="Ancizar Sans Regular" w:hAnsi="Ancizar Sans Regular"/>
                              <w:sz w:val="16"/>
                              <w:szCs w:val="16"/>
                            </w:rPr>
                          </w:pPr>
                        </w:p>
                        <w:p w14:paraId="1D4BB013" w14:textId="77777777" w:rsidR="00464D8A" w:rsidRPr="007E3D18" w:rsidRDefault="00464D8A" w:rsidP="00435348">
                          <w:pPr>
                            <w:spacing w:line="220" w:lineRule="exact"/>
                            <w:rPr>
                              <w:rFonts w:ascii="Ancizar Sans Regular" w:hAnsi="Ancizar Sans Regular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8000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9pt;margin-top:-33.05pt;width:256.5pt;height:39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" filled="f" stroked="f">
              <v:textbox inset="5mm,2mm,0,0">
                <w:txbxContent>
                  <w:p w14:paraId="7FC231DB" w14:textId="77777777" w:rsidR="00464D8A" w:rsidRPr="007176FD" w:rsidRDefault="004316F5" w:rsidP="00435348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  <w:sdt>
                      <w:sdtPr>
                        <w:rPr>
                          <w:rFonts w:ascii="Ancizar Sans" w:hAnsi="Ancizar Sans"/>
                          <w:sz w:val="16"/>
                          <w:szCs w:val="16"/>
                          <w:lang w:val="es-ES"/>
                        </w:rPr>
                        <w:id w:val="9556598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roofErr w:type="gramStart"/>
                        <w:r w:rsidR="00464D8A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>[ Página</w:t>
                        </w:r>
                        <w:proofErr w:type="gramEnd"/>
                        <w:r w:rsidR="00464D8A" w:rsidRPr="007176FD">
                          <w:rPr>
                            <w:rFonts w:ascii="Ancizar Sans" w:hAnsi="Ancizar Sans"/>
                            <w:b/>
                            <w:color w:val="C0504D" w:themeColor="accent2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 w:rsidR="00464D8A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64D8A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instrText xml:space="preserve"> PAGE </w:instrText>
                        </w:r>
                        <w:r w:rsidR="00464D8A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827BE1">
                          <w:rPr>
                            <w:rFonts w:ascii="Ancizar Sans" w:hAnsi="Ancizar Sans"/>
                            <w:b/>
                            <w:noProof/>
                            <w:sz w:val="16"/>
                            <w:szCs w:val="16"/>
                            <w:lang w:val="es-ES"/>
                          </w:rPr>
                          <w:t>2</w:t>
                        </w:r>
                        <w:r w:rsidR="00464D8A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64D8A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de </w:t>
                        </w:r>
                        <w:r w:rsidR="00464D8A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64D8A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instrText xml:space="preserve"> NUMPAGES  </w:instrText>
                        </w:r>
                        <w:r w:rsidR="00464D8A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827BE1">
                          <w:rPr>
                            <w:rFonts w:ascii="Ancizar Sans" w:hAnsi="Ancizar Sans"/>
                            <w:noProof/>
                            <w:sz w:val="16"/>
                            <w:szCs w:val="16"/>
                            <w:lang w:val="es-ES"/>
                          </w:rPr>
                          <w:t>2</w:t>
                        </w:r>
                        <w:r w:rsidR="00464D8A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64D8A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]</w:t>
                        </w:r>
                      </w:sdtContent>
                    </w:sdt>
                    <w:r w:rsidR="00464D8A" w:rsidRPr="007176FD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 xml:space="preserve"> </w:t>
                    </w:r>
                  </w:p>
                  <w:p w14:paraId="0F5DD6A7" w14:textId="77777777" w:rsidR="00827BE1" w:rsidRPr="001552A6" w:rsidRDefault="00827BE1" w:rsidP="00827BE1">
                    <w:pPr>
                      <w:spacing w:after="0"/>
                      <w:rPr>
                        <w:rFonts w:ascii="Ancizar Sans" w:hAnsi="Ancizar Sans"/>
                        <w:i/>
                        <w:sz w:val="16"/>
                      </w:rPr>
                    </w:pPr>
                    <w:r w:rsidRPr="001552A6">
                      <w:rPr>
                        <w:rFonts w:ascii="Ancizar Sans" w:hAnsi="Ancizar Sans"/>
                        <w:i/>
                        <w:sz w:val="16"/>
                      </w:rPr>
                      <w:t xml:space="preserve">Convocatoria Nacional de Extensión Solidaria 2022 </w:t>
                    </w:r>
                  </w:p>
                  <w:p w14:paraId="1E007167" w14:textId="77777777" w:rsidR="00827BE1" w:rsidRPr="001552A6" w:rsidRDefault="00827BE1" w:rsidP="00827BE1">
                    <w:pPr>
                      <w:rPr>
                        <w:rFonts w:ascii="Ancizar Sans" w:hAnsi="Ancizar Sans"/>
                        <w:i/>
                        <w:sz w:val="12"/>
                        <w:szCs w:val="16"/>
                        <w:lang w:val="es-ES"/>
                      </w:rPr>
                    </w:pPr>
                    <w:r w:rsidRPr="001552A6">
                      <w:rPr>
                        <w:rFonts w:ascii="Ancizar Sans" w:hAnsi="Ancizar Sans"/>
                        <w:i/>
                        <w:sz w:val="16"/>
                      </w:rPr>
                      <w:t>Fortalecimiento de la innovación social y armonización de las funciones misionales</w:t>
                    </w:r>
                  </w:p>
                  <w:p w14:paraId="052CA893" w14:textId="77777777" w:rsidR="00464D8A" w:rsidRPr="00A54ED1" w:rsidRDefault="00464D8A" w:rsidP="00435348">
                    <w:pPr>
                      <w:rPr>
                        <w:rFonts w:ascii="Ancizar Sans Regular" w:hAnsi="Ancizar Sans Regular"/>
                        <w:sz w:val="16"/>
                        <w:szCs w:val="16"/>
                      </w:rPr>
                    </w:pPr>
                  </w:p>
                  <w:p w14:paraId="1D4BB013" w14:textId="77777777" w:rsidR="00464D8A" w:rsidRPr="007E3D18" w:rsidRDefault="00464D8A" w:rsidP="00435348">
                    <w:pPr>
                      <w:spacing w:line="220" w:lineRule="exact"/>
                      <w:rPr>
                        <w:rFonts w:ascii="Ancizar Sans Regular" w:hAnsi="Ancizar Sans Regular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464D8A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7C53585" wp14:editId="7C7A230D">
              <wp:simplePos x="0" y="0"/>
              <wp:positionH relativeFrom="column">
                <wp:posOffset>4792345</wp:posOffset>
              </wp:positionH>
              <wp:positionV relativeFrom="paragraph">
                <wp:posOffset>-407035</wp:posOffset>
              </wp:positionV>
              <wp:extent cx="1432800" cy="745200"/>
              <wp:effectExtent l="0" t="0" r="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2800" cy="74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EBFC09" w14:textId="77777777" w:rsidR="00464D8A" w:rsidRPr="00954119" w:rsidRDefault="00464D8A" w:rsidP="00F528CA">
                          <w:pPr>
                            <w:spacing w:after="0" w:line="288" w:lineRule="auto"/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</w:pPr>
                          <w:r w:rsidRPr="00954119"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  <w:t>proyecto</w:t>
                          </w:r>
                        </w:p>
                        <w:p w14:paraId="1B30F2F6" w14:textId="77777777" w:rsidR="00464D8A" w:rsidRPr="0030597E" w:rsidRDefault="00464D8A" w:rsidP="00F528CA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cultural,</w:t>
                          </w:r>
                        </w:p>
                        <w:p w14:paraId="3FE58D6D" w14:textId="77777777" w:rsidR="00464D8A" w:rsidRPr="0030597E" w:rsidRDefault="00464D8A" w:rsidP="00F528CA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científico</w:t>
                          </w:r>
                        </w:p>
                        <w:p w14:paraId="646F6211" w14:textId="77777777" w:rsidR="00464D8A" w:rsidRPr="0030597E" w:rsidRDefault="00464D8A" w:rsidP="00F528CA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y colectivo</w:t>
                          </w:r>
                        </w:p>
                        <w:p w14:paraId="20120D5B" w14:textId="77777777" w:rsidR="00464D8A" w:rsidRPr="00B74FE3" w:rsidRDefault="00464D8A" w:rsidP="009F300F">
                          <w:pPr>
                            <w:spacing w:after="0" w:line="288" w:lineRule="auto"/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</w:pPr>
                          <w:r w:rsidRPr="00954119"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  <w:t>de nación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" o:spid="_x0000_s1028" type="#_x0000_t202" style="position:absolute;margin-left:377.35pt;margin-top:-32.05pt;width:112.8pt;height:58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" stroked="f">
              <v:textbox>
                <w:txbxContent>
                  <w:p w14:paraId="7FEBFC09" w14:textId="77777777" w:rsidR="00464D8A" w:rsidRPr="00954119" w:rsidRDefault="00464D8A" w:rsidP="00F528CA">
                    <w:pPr>
                      <w:spacing w:after="0" w:line="288" w:lineRule="auto"/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</w:pPr>
                    <w:r w:rsidRPr="00954119"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  <w:t>proyecto</w:t>
                    </w:r>
                  </w:p>
                  <w:p w14:paraId="1B30F2F6" w14:textId="77777777" w:rsidR="00464D8A" w:rsidRPr="0030597E" w:rsidRDefault="00464D8A" w:rsidP="00F528CA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cultural,</w:t>
                    </w:r>
                  </w:p>
                  <w:p w14:paraId="3FE58D6D" w14:textId="77777777" w:rsidR="00464D8A" w:rsidRPr="0030597E" w:rsidRDefault="00464D8A" w:rsidP="00F528CA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científico</w:t>
                    </w:r>
                  </w:p>
                  <w:p w14:paraId="646F6211" w14:textId="77777777" w:rsidR="00464D8A" w:rsidRPr="0030597E" w:rsidRDefault="00464D8A" w:rsidP="00F528CA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y colectivo</w:t>
                    </w:r>
                  </w:p>
                  <w:p w14:paraId="20120D5B" w14:textId="77777777" w:rsidR="00464D8A" w:rsidRPr="00B74FE3" w:rsidRDefault="00464D8A" w:rsidP="009F300F">
                    <w:pPr>
                      <w:spacing w:after="0" w:line="288" w:lineRule="auto"/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</w:pPr>
                    <w:r w:rsidRPr="00954119"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  <w:t>de nación</w:t>
                    </w:r>
                  </w:p>
                </w:txbxContent>
              </v:textbox>
            </v:shape>
          </w:pict>
        </mc:Fallback>
      </mc:AlternateContent>
    </w:r>
    <w:sdt>
      <w:sdtPr>
        <w:alias w:val="patrimonio"/>
        <w:tag w:val="patrimonio"/>
        <w:id w:val="-2065554383"/>
        <w:lock w:val="sdtContentLocked"/>
        <w:showingPlcHdr/>
      </w:sdtPr>
      <w:sdtEndPr/>
      <w:sdtContent>
        <w:r w:rsidR="00464D8A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D59ED" w14:textId="72535CCE" w:rsidR="00464D8A" w:rsidRDefault="00A54ED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2DABF4D" wp14:editId="78C98925">
              <wp:simplePos x="0" y="0"/>
              <wp:positionH relativeFrom="column">
                <wp:posOffset>-211455</wp:posOffset>
              </wp:positionH>
              <wp:positionV relativeFrom="paragraph">
                <wp:posOffset>-419735</wp:posOffset>
              </wp:positionV>
              <wp:extent cx="3219450" cy="502920"/>
              <wp:effectExtent l="0" t="0" r="0" b="11430"/>
              <wp:wrapNone/>
              <wp:docPr id="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C0DA3" w14:textId="77777777" w:rsidR="00464D8A" w:rsidRPr="00A81D8D" w:rsidRDefault="004316F5" w:rsidP="00E478ED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id w:val="160816835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proofErr w:type="gramStart"/>
                              <w:r w:rsidR="00464D8A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>[ Página</w:t>
                              </w:r>
                              <w:proofErr w:type="gramEnd"/>
                              <w:r w:rsidR="00464D8A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464D8A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64D8A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instrText xml:space="preserve"> PAGE </w:instrText>
                              </w:r>
                              <w:r w:rsidR="00464D8A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827BE1">
                                <w:rPr>
                                  <w:rFonts w:ascii="Ancizar Sans" w:hAnsi="Ancizar Sans"/>
                                  <w:b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1</w:t>
                              </w:r>
                              <w:r w:rsidR="00464D8A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64D8A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r w:rsidR="00464D8A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64D8A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instrText xml:space="preserve"> NUMPAGES  </w:instrText>
                              </w:r>
                              <w:r w:rsidR="00464D8A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827BE1">
                                <w:rPr>
                                  <w:rFonts w:ascii="Ancizar Sans" w:hAnsi="Ancizar Sans"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  <w:r w:rsidR="00464D8A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64D8A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]</w:t>
                              </w:r>
                            </w:sdtContent>
                          </w:sdt>
                          <w:r w:rsidR="00464D8A" w:rsidRPr="00A81D8D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</w:p>
                        <w:p w14:paraId="1D6A45F6" w14:textId="77777777" w:rsidR="00827BE1" w:rsidRPr="001552A6" w:rsidRDefault="00827BE1" w:rsidP="00827BE1">
                          <w:pPr>
                            <w:spacing w:after="0"/>
                            <w:rPr>
                              <w:rFonts w:ascii="Ancizar Sans" w:hAnsi="Ancizar Sans"/>
                              <w:i/>
                              <w:sz w:val="16"/>
                            </w:rPr>
                          </w:pPr>
                          <w:r w:rsidRPr="001552A6">
                            <w:rPr>
                              <w:rFonts w:ascii="Ancizar Sans" w:hAnsi="Ancizar Sans"/>
                              <w:i/>
                              <w:sz w:val="16"/>
                            </w:rPr>
                            <w:t xml:space="preserve">Convocatoria Nacional de Extensión Solidaria 2022 </w:t>
                          </w:r>
                        </w:p>
                        <w:p w14:paraId="110AA85D" w14:textId="77777777" w:rsidR="00827BE1" w:rsidRPr="001552A6" w:rsidRDefault="00827BE1" w:rsidP="00827BE1">
                          <w:pPr>
                            <w:rPr>
                              <w:rFonts w:ascii="Ancizar Sans" w:hAnsi="Ancizar Sans"/>
                              <w:i/>
                              <w:sz w:val="12"/>
                              <w:szCs w:val="16"/>
                              <w:lang w:val="es-ES"/>
                            </w:rPr>
                          </w:pPr>
                          <w:r w:rsidRPr="001552A6">
                            <w:rPr>
                              <w:rFonts w:ascii="Ancizar Sans" w:hAnsi="Ancizar Sans"/>
                              <w:i/>
                              <w:sz w:val="16"/>
                            </w:rPr>
                            <w:t>Fortalecimiento de la innovación social y armonización de las funciones misionales</w:t>
                          </w:r>
                        </w:p>
                        <w:p w14:paraId="06675053" w14:textId="77777777" w:rsidR="00464D8A" w:rsidRPr="007E3D18" w:rsidRDefault="00464D8A" w:rsidP="00E478ED">
                          <w:pPr>
                            <w:rPr>
                              <w:rFonts w:ascii="Ancizar Sans Regular" w:hAnsi="Ancizar Sans Regular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14:paraId="44812491" w14:textId="77777777" w:rsidR="00464D8A" w:rsidRPr="007E3D18" w:rsidRDefault="00464D8A" w:rsidP="00E478ED">
                          <w:pPr>
                            <w:spacing w:line="220" w:lineRule="exact"/>
                            <w:rPr>
                              <w:rFonts w:ascii="Ancizar Sans Regular" w:hAnsi="Ancizar Sans Regular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8000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-16.65pt;margin-top:-33.05pt;width:253.5pt;height:39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" filled="f" stroked="f">
              <v:textbox inset="5mm,2mm,0,0">
                <w:txbxContent>
                  <w:p w14:paraId="573C0DA3" w14:textId="77777777" w:rsidR="00464D8A" w:rsidRPr="00A81D8D" w:rsidRDefault="004316F5" w:rsidP="00E478ED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  <w:sdt>
                      <w:sdtPr>
                        <w:rPr>
                          <w:rFonts w:ascii="Ancizar Sans" w:hAnsi="Ancizar Sans"/>
                          <w:sz w:val="16"/>
                          <w:szCs w:val="16"/>
                          <w:lang w:val="es-ES"/>
                        </w:rPr>
                        <w:id w:val="16081683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roofErr w:type="gramStart"/>
                        <w:r w:rsidR="00464D8A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>[ Página</w:t>
                        </w:r>
                        <w:proofErr w:type="gramEnd"/>
                        <w:r w:rsidR="00464D8A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 w:rsidR="00464D8A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64D8A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instrText xml:space="preserve"> PAGE </w:instrText>
                        </w:r>
                        <w:r w:rsidR="00464D8A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827BE1">
                          <w:rPr>
                            <w:rFonts w:ascii="Ancizar Sans" w:hAnsi="Ancizar Sans"/>
                            <w:b/>
                            <w:noProof/>
                            <w:sz w:val="16"/>
                            <w:szCs w:val="16"/>
                            <w:lang w:val="es-ES"/>
                          </w:rPr>
                          <w:t>1</w:t>
                        </w:r>
                        <w:r w:rsidR="00464D8A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64D8A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de </w:t>
                        </w:r>
                        <w:r w:rsidR="00464D8A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64D8A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instrText xml:space="preserve"> NUMPAGES  </w:instrText>
                        </w:r>
                        <w:r w:rsidR="00464D8A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827BE1">
                          <w:rPr>
                            <w:rFonts w:ascii="Ancizar Sans" w:hAnsi="Ancizar Sans"/>
                            <w:noProof/>
                            <w:sz w:val="16"/>
                            <w:szCs w:val="16"/>
                            <w:lang w:val="es-ES"/>
                          </w:rPr>
                          <w:t>2</w:t>
                        </w:r>
                        <w:r w:rsidR="00464D8A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64D8A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]</w:t>
                        </w:r>
                      </w:sdtContent>
                    </w:sdt>
                    <w:r w:rsidR="00464D8A" w:rsidRPr="00A81D8D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 xml:space="preserve"> </w:t>
                    </w:r>
                  </w:p>
                  <w:p w14:paraId="1D6A45F6" w14:textId="77777777" w:rsidR="00827BE1" w:rsidRPr="001552A6" w:rsidRDefault="00827BE1" w:rsidP="00827BE1">
                    <w:pPr>
                      <w:spacing w:after="0"/>
                      <w:rPr>
                        <w:rFonts w:ascii="Ancizar Sans" w:hAnsi="Ancizar Sans"/>
                        <w:i/>
                        <w:sz w:val="16"/>
                      </w:rPr>
                    </w:pPr>
                    <w:r w:rsidRPr="001552A6">
                      <w:rPr>
                        <w:rFonts w:ascii="Ancizar Sans" w:hAnsi="Ancizar Sans"/>
                        <w:i/>
                        <w:sz w:val="16"/>
                      </w:rPr>
                      <w:t xml:space="preserve">Convocatoria Nacional de Extensión Solidaria 2022 </w:t>
                    </w:r>
                  </w:p>
                  <w:p w14:paraId="110AA85D" w14:textId="77777777" w:rsidR="00827BE1" w:rsidRPr="001552A6" w:rsidRDefault="00827BE1" w:rsidP="00827BE1">
                    <w:pPr>
                      <w:rPr>
                        <w:rFonts w:ascii="Ancizar Sans" w:hAnsi="Ancizar Sans"/>
                        <w:i/>
                        <w:sz w:val="12"/>
                        <w:szCs w:val="16"/>
                        <w:lang w:val="es-ES"/>
                      </w:rPr>
                    </w:pPr>
                    <w:r w:rsidRPr="001552A6">
                      <w:rPr>
                        <w:rFonts w:ascii="Ancizar Sans" w:hAnsi="Ancizar Sans"/>
                        <w:i/>
                        <w:sz w:val="16"/>
                      </w:rPr>
                      <w:t>Fortalecimiento de la innovación social y armonización de las funciones misionales</w:t>
                    </w:r>
                  </w:p>
                  <w:p w14:paraId="06675053" w14:textId="77777777" w:rsidR="00464D8A" w:rsidRPr="007E3D18" w:rsidRDefault="00464D8A" w:rsidP="00E478ED">
                    <w:pPr>
                      <w:rPr>
                        <w:rFonts w:ascii="Ancizar Sans Regular" w:hAnsi="Ancizar Sans Regular"/>
                        <w:sz w:val="16"/>
                        <w:szCs w:val="16"/>
                        <w:lang w:val="es-ES"/>
                      </w:rPr>
                    </w:pPr>
                  </w:p>
                  <w:p w14:paraId="44812491" w14:textId="77777777" w:rsidR="00464D8A" w:rsidRPr="007E3D18" w:rsidRDefault="00464D8A" w:rsidP="00E478ED">
                    <w:pPr>
                      <w:spacing w:line="220" w:lineRule="exact"/>
                      <w:rPr>
                        <w:rFonts w:ascii="Ancizar Sans Regular" w:hAnsi="Ancizar Sans Regular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464D8A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B5A415" wp14:editId="031C4606">
              <wp:simplePos x="0" y="0"/>
              <wp:positionH relativeFrom="column">
                <wp:posOffset>4792345</wp:posOffset>
              </wp:positionH>
              <wp:positionV relativeFrom="paragraph">
                <wp:posOffset>-407035</wp:posOffset>
              </wp:positionV>
              <wp:extent cx="1432800" cy="74520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2800" cy="74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05D9FA" w14:textId="77777777" w:rsidR="00464D8A" w:rsidRPr="00954119" w:rsidRDefault="00464D8A" w:rsidP="00F528CA">
                          <w:pPr>
                            <w:spacing w:after="0" w:line="288" w:lineRule="auto"/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</w:pPr>
                          <w:r w:rsidRPr="00954119"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  <w:t>proyecto</w:t>
                          </w:r>
                        </w:p>
                        <w:p w14:paraId="08882F41" w14:textId="77777777" w:rsidR="00464D8A" w:rsidRPr="0030597E" w:rsidRDefault="00464D8A" w:rsidP="00F528CA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cultural,</w:t>
                          </w:r>
                        </w:p>
                        <w:p w14:paraId="6B898596" w14:textId="77777777" w:rsidR="00464D8A" w:rsidRPr="0030597E" w:rsidRDefault="00464D8A" w:rsidP="00F528CA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científico</w:t>
                          </w:r>
                        </w:p>
                        <w:p w14:paraId="15D6B572" w14:textId="77777777" w:rsidR="00464D8A" w:rsidRPr="0030597E" w:rsidRDefault="00464D8A" w:rsidP="00F528CA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y colectivo</w:t>
                          </w:r>
                        </w:p>
                        <w:p w14:paraId="68FB83E5" w14:textId="77777777" w:rsidR="00464D8A" w:rsidRPr="00B74FE3" w:rsidRDefault="00464D8A" w:rsidP="009F300F">
                          <w:pPr>
                            <w:spacing w:after="0" w:line="288" w:lineRule="auto"/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</w:pPr>
                          <w:r w:rsidRPr="00954119"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  <w:t>de nación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377.35pt;margin-top:-32.05pt;width:112.8pt;height:5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" stroked="f">
              <v:textbox>
                <w:txbxContent>
                  <w:p w14:paraId="7105D9FA" w14:textId="77777777" w:rsidR="00464D8A" w:rsidRPr="00954119" w:rsidRDefault="00464D8A" w:rsidP="00F528CA">
                    <w:pPr>
                      <w:spacing w:after="0" w:line="288" w:lineRule="auto"/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</w:pPr>
                    <w:r w:rsidRPr="00954119"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  <w:t>proyecto</w:t>
                    </w:r>
                  </w:p>
                  <w:p w14:paraId="08882F41" w14:textId="77777777" w:rsidR="00464D8A" w:rsidRPr="0030597E" w:rsidRDefault="00464D8A" w:rsidP="00F528CA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cultural,</w:t>
                    </w:r>
                  </w:p>
                  <w:p w14:paraId="6B898596" w14:textId="77777777" w:rsidR="00464D8A" w:rsidRPr="0030597E" w:rsidRDefault="00464D8A" w:rsidP="00F528CA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científico</w:t>
                    </w:r>
                  </w:p>
                  <w:p w14:paraId="15D6B572" w14:textId="77777777" w:rsidR="00464D8A" w:rsidRPr="0030597E" w:rsidRDefault="00464D8A" w:rsidP="00F528CA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y colectivo</w:t>
                    </w:r>
                  </w:p>
                  <w:p w14:paraId="68FB83E5" w14:textId="77777777" w:rsidR="00464D8A" w:rsidRPr="00B74FE3" w:rsidRDefault="00464D8A" w:rsidP="009F300F">
                    <w:pPr>
                      <w:spacing w:after="0" w:line="288" w:lineRule="auto"/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</w:pPr>
                    <w:r w:rsidRPr="00954119"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  <w:t>de nación</w:t>
                    </w:r>
                  </w:p>
                </w:txbxContent>
              </v:textbox>
            </v:shape>
          </w:pict>
        </mc:Fallback>
      </mc:AlternateContent>
    </w:r>
    <w:sdt>
      <w:sdtPr>
        <w:alias w:val="patrimonio"/>
        <w:tag w:val="patrimonio"/>
        <w:id w:val="-895429743"/>
        <w:lock w:val="sdtContentLocked"/>
        <w:showingPlcHdr/>
      </w:sdtPr>
      <w:sdtEndPr/>
      <w:sdtContent>
        <w:r w:rsidR="00464D8A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89197" w14:textId="77777777" w:rsidR="004316F5" w:rsidRDefault="004316F5" w:rsidP="005E16CB">
      <w:pPr>
        <w:spacing w:after="0" w:line="240" w:lineRule="auto"/>
      </w:pPr>
      <w:r>
        <w:separator/>
      </w:r>
    </w:p>
  </w:footnote>
  <w:footnote w:type="continuationSeparator" w:id="0">
    <w:p w14:paraId="058F64F1" w14:textId="77777777" w:rsidR="004316F5" w:rsidRDefault="004316F5" w:rsidP="005E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C8D82" w14:textId="77777777" w:rsidR="00464D8A" w:rsidRPr="0045637A" w:rsidRDefault="00464D8A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3AEC8385" wp14:editId="0ABDA0C9">
          <wp:simplePos x="0" y="0"/>
          <wp:positionH relativeFrom="column">
            <wp:posOffset>5026025</wp:posOffset>
          </wp:positionH>
          <wp:positionV relativeFrom="page">
            <wp:posOffset>799465</wp:posOffset>
          </wp:positionV>
          <wp:extent cx="676800" cy="446400"/>
          <wp:effectExtent l="0" t="0" r="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1AE76F" wp14:editId="27CE0634">
              <wp:simplePos x="0" y="0"/>
              <wp:positionH relativeFrom="column">
                <wp:posOffset>-1228299</wp:posOffset>
              </wp:positionH>
              <wp:positionV relativeFrom="paragraph">
                <wp:posOffset>-27296</wp:posOffset>
              </wp:positionV>
              <wp:extent cx="6209732" cy="349858"/>
              <wp:effectExtent l="0" t="0" r="635" b="0"/>
              <wp:wrapNone/>
              <wp:docPr id="1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9732" cy="34985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86093" w14:textId="42981F99" w:rsidR="00464D8A" w:rsidRPr="00A81D8D" w:rsidRDefault="00464D8A" w:rsidP="006D7640">
                          <w:pPr>
                            <w:jc w:val="right"/>
                            <w:rPr>
                              <w:rFonts w:ascii="Ancizar Sans" w:hAnsi="Ancizar Sans"/>
                              <w:b/>
                              <w:i/>
                            </w:rPr>
                          </w:pPr>
                          <w:r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>Dirección Nacional de Extensión, Innovación y Propiedad</w:t>
                          </w:r>
                          <w:r w:rsidR="004665E8"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 xml:space="preserve"> I</w:t>
                          </w:r>
                          <w:r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>ntelectual | Vicerrectoría de Investigación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-96.7pt;margin-top:-2.15pt;width:488.95pt;height:27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VzgwIAABE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" stroked="f">
              <v:textbox>
                <w:txbxContent>
                  <w:p w14:paraId="5A186093" w14:textId="42981F99" w:rsidR="00464D8A" w:rsidRPr="00A81D8D" w:rsidRDefault="00464D8A" w:rsidP="006D7640">
                    <w:pPr>
                      <w:jc w:val="right"/>
                      <w:rPr>
                        <w:rFonts w:ascii="Ancizar Sans" w:hAnsi="Ancizar Sans"/>
                        <w:b/>
                        <w:i/>
                      </w:rPr>
                    </w:pPr>
                    <w:r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>Dirección Nacional de Extensión, Innovación y Propiedad</w:t>
                    </w:r>
                    <w:r w:rsidR="004665E8"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 xml:space="preserve"> I</w:t>
                    </w:r>
                    <w:r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>ntelectual | Vicerrectoría de Investigación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noProof/>
        </w:rPr>
        <w:alias w:val="Universidad"/>
        <w:tag w:val="Universidad"/>
        <w:id w:val="773367433"/>
        <w:lock w:val="sdtContentLocked"/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3632" behindDoc="0" locked="0" layoutInCell="1" allowOverlap="1" wp14:anchorId="2314D9D6" wp14:editId="25D0C1CC">
                  <wp:simplePos x="0" y="0"/>
                  <wp:positionH relativeFrom="column">
                    <wp:posOffset>-1386840</wp:posOffset>
                  </wp:positionH>
                  <wp:positionV relativeFrom="paragraph">
                    <wp:posOffset>3041650</wp:posOffset>
                  </wp:positionV>
                  <wp:extent cx="483235" cy="0"/>
                  <wp:effectExtent l="13335" t="12700" r="8255" b="6350"/>
                  <wp:wrapNone/>
                  <wp:docPr id="11" name="AutoShap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832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<w:pict>
                <v:shapetype w14:anchorId="4DDFD80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26" type="#_x0000_t32" style="position:absolute;margin-left:-109.2pt;margin-top:239.5pt;width:38.0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" strokecolor="black [3213]"/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9E7F9" w14:textId="77777777" w:rsidR="00464D8A" w:rsidRPr="007F030E" w:rsidRDefault="00464D8A" w:rsidP="00774BCB">
    <w:pPr>
      <w:pStyle w:val="Encabezado"/>
      <w:tabs>
        <w:tab w:val="clear" w:pos="4419"/>
        <w:tab w:val="clear" w:pos="8838"/>
        <w:tab w:val="left" w:pos="510"/>
        <w:tab w:val="left" w:pos="705"/>
        <w:tab w:val="left" w:pos="915"/>
        <w:tab w:val="left" w:pos="1565"/>
        <w:tab w:val="left" w:pos="4032"/>
        <w:tab w:val="left" w:pos="4755"/>
        <w:tab w:val="left" w:pos="6750"/>
      </w:tabs>
      <w:spacing w:after="940"/>
      <w:rPr>
        <w:lang w:val="en-US"/>
      </w:rPr>
    </w:pPr>
    <w:r>
      <w:rPr>
        <w:noProof/>
      </w:rPr>
      <w:drawing>
        <wp:anchor distT="0" distB="0" distL="114300" distR="114300" simplePos="0" relativeHeight="251661824" behindDoc="1" locked="0" layoutInCell="1" allowOverlap="1" wp14:anchorId="4E75CE47" wp14:editId="677B74F8">
          <wp:simplePos x="0" y="0"/>
          <wp:positionH relativeFrom="column">
            <wp:posOffset>1146399</wp:posOffset>
          </wp:positionH>
          <wp:positionV relativeFrom="paragraph">
            <wp:posOffset>0</wp:posOffset>
          </wp:positionV>
          <wp:extent cx="4719320" cy="766445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firm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9320" cy="766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30E">
      <w:rPr>
        <w:lang w:val="en-US"/>
      </w:rPr>
      <w:tab/>
    </w:r>
    <w:r w:rsidRPr="007F030E">
      <w:rPr>
        <w:lang w:val="en-US"/>
      </w:rPr>
      <w:tab/>
    </w:r>
    <w:sdt>
      <w:sdtPr>
        <w:rPr>
          <w:lang w:val="en-US"/>
        </w:rPr>
        <w:alias w:val="escudo"/>
        <w:tag w:val="escudo"/>
        <w:id w:val="-410237044"/>
        <w:lock w:val="sdtContentLocked"/>
        <w:showingPlcHdr/>
      </w:sdtPr>
      <w:sdtEndPr/>
      <w:sdtContent>
        <w:r>
          <w:rPr>
            <w:lang w:val="en-US"/>
          </w:rPr>
          <w:t xml:space="preserve"> </w:t>
        </w:r>
      </w:sdtContent>
    </w:sdt>
    <w:r w:rsidRPr="007F030E">
      <w:rPr>
        <w:lang w:val="en-US"/>
      </w:rPr>
      <w:tab/>
    </w:r>
    <w:r w:rsidRPr="007F030E">
      <w:rPr>
        <w:lang w:val="en-US"/>
      </w:rPr>
      <w:tab/>
    </w:r>
    <w:r w:rsidRPr="007F030E">
      <w:rPr>
        <w:lang w:val="en-US"/>
      </w:rPr>
      <w:tab/>
    </w:r>
  </w:p>
  <w:p w14:paraId="0A84FC93" w14:textId="77777777" w:rsidR="00464D8A" w:rsidRDefault="00464D8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6EF8715" wp14:editId="06434F46">
              <wp:simplePos x="0" y="0"/>
              <wp:positionH relativeFrom="column">
                <wp:posOffset>-1360805</wp:posOffset>
              </wp:positionH>
              <wp:positionV relativeFrom="paragraph">
                <wp:posOffset>2275205</wp:posOffset>
              </wp:positionV>
              <wp:extent cx="483235" cy="0"/>
              <wp:effectExtent l="0" t="0" r="31115" b="19050"/>
              <wp:wrapNone/>
              <wp:docPr id="7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32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06C6E9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07.15pt;margin-top:179.15pt;width:38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" strokecolor="#bfbfbf [24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B2A"/>
    <w:multiLevelType w:val="multilevel"/>
    <w:tmpl w:val="A7AC0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55F4B"/>
    <w:multiLevelType w:val="multilevel"/>
    <w:tmpl w:val="21F65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47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7160117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422F1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F4154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F278B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932EE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361F1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E50F4"/>
    <w:multiLevelType w:val="multilevel"/>
    <w:tmpl w:val="DF544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18FF3361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477BC"/>
    <w:multiLevelType w:val="hybridMultilevel"/>
    <w:tmpl w:val="F5EE34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A16C42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1356B"/>
    <w:multiLevelType w:val="multilevel"/>
    <w:tmpl w:val="247AB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219A3DA4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1E1E72"/>
    <w:multiLevelType w:val="multilevel"/>
    <w:tmpl w:val="63647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25892FA2"/>
    <w:multiLevelType w:val="multilevel"/>
    <w:tmpl w:val="1A84877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2D7644BA"/>
    <w:multiLevelType w:val="hybridMultilevel"/>
    <w:tmpl w:val="CA8029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622AB"/>
    <w:multiLevelType w:val="multilevel"/>
    <w:tmpl w:val="83909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04C0387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3E4154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0582C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BD1DA0"/>
    <w:multiLevelType w:val="multilevel"/>
    <w:tmpl w:val="5EDA3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>
    <w:nsid w:val="39024B24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FA6DE6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F1CC5"/>
    <w:multiLevelType w:val="multilevel"/>
    <w:tmpl w:val="CFACA04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3BDD481A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113795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C51943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96A40"/>
    <w:multiLevelType w:val="multilevel"/>
    <w:tmpl w:val="EBDC01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>
    <w:nsid w:val="4BE43DFF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52540A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F52DD7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3F515D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2107AA"/>
    <w:multiLevelType w:val="multilevel"/>
    <w:tmpl w:val="54189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>
    <w:nsid w:val="5AAC47DC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3F0544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C0C86"/>
    <w:multiLevelType w:val="multilevel"/>
    <w:tmpl w:val="2892D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>
    <w:nsid w:val="61F259AC"/>
    <w:multiLevelType w:val="multilevel"/>
    <w:tmpl w:val="B148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884061"/>
    <w:multiLevelType w:val="multilevel"/>
    <w:tmpl w:val="BD304A8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C43546"/>
    <w:multiLevelType w:val="multilevel"/>
    <w:tmpl w:val="EDC2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C90029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187FAF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347981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4C67B6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577A25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0B7222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530D61"/>
    <w:multiLevelType w:val="multilevel"/>
    <w:tmpl w:val="0C22CA8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">
    <w:nsid w:val="7D242463"/>
    <w:multiLevelType w:val="multilevel"/>
    <w:tmpl w:val="A606D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717A8B"/>
    <w:multiLevelType w:val="multilevel"/>
    <w:tmpl w:val="CD641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7"/>
  </w:num>
  <w:num w:numId="2">
    <w:abstractNumId w:val="24"/>
  </w:num>
  <w:num w:numId="3">
    <w:abstractNumId w:val="1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47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</w:num>
  <w:num w:numId="7">
    <w:abstractNumId w:val="28"/>
  </w:num>
  <w:num w:numId="8">
    <w:abstractNumId w:val="33"/>
  </w:num>
  <w:num w:numId="9">
    <w:abstractNumId w:val="12"/>
  </w:num>
  <w:num w:numId="10">
    <w:abstractNumId w:val="8"/>
  </w:num>
  <w:num w:numId="11">
    <w:abstractNumId w:val="21"/>
  </w:num>
  <w:num w:numId="12">
    <w:abstractNumId w:val="36"/>
  </w:num>
  <w:num w:numId="13">
    <w:abstractNumId w:val="38"/>
  </w:num>
  <w:num w:numId="14">
    <w:abstractNumId w:val="20"/>
  </w:num>
  <w:num w:numId="15">
    <w:abstractNumId w:val="23"/>
  </w:num>
  <w:num w:numId="16">
    <w:abstractNumId w:val="27"/>
  </w:num>
  <w:num w:numId="17">
    <w:abstractNumId w:val="31"/>
  </w:num>
  <w:num w:numId="18">
    <w:abstractNumId w:val="13"/>
  </w:num>
  <w:num w:numId="19">
    <w:abstractNumId w:val="32"/>
  </w:num>
  <w:num w:numId="20">
    <w:abstractNumId w:val="5"/>
  </w:num>
  <w:num w:numId="21">
    <w:abstractNumId w:val="7"/>
  </w:num>
  <w:num w:numId="22">
    <w:abstractNumId w:val="2"/>
  </w:num>
  <w:num w:numId="23">
    <w:abstractNumId w:val="42"/>
  </w:num>
  <w:num w:numId="24">
    <w:abstractNumId w:val="29"/>
  </w:num>
  <w:num w:numId="25">
    <w:abstractNumId w:val="11"/>
  </w:num>
  <w:num w:numId="26">
    <w:abstractNumId w:val="18"/>
  </w:num>
  <w:num w:numId="27">
    <w:abstractNumId w:val="30"/>
  </w:num>
  <w:num w:numId="28">
    <w:abstractNumId w:val="43"/>
  </w:num>
  <w:num w:numId="29">
    <w:abstractNumId w:val="26"/>
  </w:num>
  <w:num w:numId="30">
    <w:abstractNumId w:val="34"/>
  </w:num>
  <w:num w:numId="31">
    <w:abstractNumId w:val="44"/>
  </w:num>
  <w:num w:numId="32">
    <w:abstractNumId w:val="6"/>
  </w:num>
  <w:num w:numId="33">
    <w:abstractNumId w:val="35"/>
  </w:num>
  <w:num w:numId="34">
    <w:abstractNumId w:val="3"/>
  </w:num>
  <w:num w:numId="35">
    <w:abstractNumId w:val="47"/>
  </w:num>
  <w:num w:numId="36">
    <w:abstractNumId w:val="41"/>
  </w:num>
  <w:num w:numId="37">
    <w:abstractNumId w:val="19"/>
  </w:num>
  <w:num w:numId="38">
    <w:abstractNumId w:val="4"/>
  </w:num>
  <w:num w:numId="39">
    <w:abstractNumId w:val="25"/>
  </w:num>
  <w:num w:numId="40">
    <w:abstractNumId w:val="22"/>
  </w:num>
  <w:num w:numId="41">
    <w:abstractNumId w:val="45"/>
  </w:num>
  <w:num w:numId="42">
    <w:abstractNumId w:val="40"/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6"/>
  </w:num>
  <w:num w:numId="48">
    <w:abstractNumId w:val="15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trackedChanges" w:enforcement="0"/>
  <w:styleLockTheme/>
  <w:defaultTabStop w:val="709"/>
  <w:autoHyphenation/>
  <w:consecutiveHyphenLimit w:val="3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D58"/>
    <w:rsid w:val="00002B27"/>
    <w:rsid w:val="0003419F"/>
    <w:rsid w:val="00040F5D"/>
    <w:rsid w:val="0004448C"/>
    <w:rsid w:val="00051CB8"/>
    <w:rsid w:val="0005654F"/>
    <w:rsid w:val="00061750"/>
    <w:rsid w:val="000617E7"/>
    <w:rsid w:val="000643D4"/>
    <w:rsid w:val="000650F7"/>
    <w:rsid w:val="00072C40"/>
    <w:rsid w:val="000735FB"/>
    <w:rsid w:val="000750FA"/>
    <w:rsid w:val="00095E96"/>
    <w:rsid w:val="000A4C49"/>
    <w:rsid w:val="000B1725"/>
    <w:rsid w:val="000B1992"/>
    <w:rsid w:val="000B751D"/>
    <w:rsid w:val="000C63FB"/>
    <w:rsid w:val="000D5F86"/>
    <w:rsid w:val="000D6089"/>
    <w:rsid w:val="000E4ACC"/>
    <w:rsid w:val="000E77A2"/>
    <w:rsid w:val="000F7A2A"/>
    <w:rsid w:val="00104955"/>
    <w:rsid w:val="00106F34"/>
    <w:rsid w:val="0012064A"/>
    <w:rsid w:val="00131926"/>
    <w:rsid w:val="00146C60"/>
    <w:rsid w:val="00155EA9"/>
    <w:rsid w:val="00156CF2"/>
    <w:rsid w:val="00157707"/>
    <w:rsid w:val="001715AE"/>
    <w:rsid w:val="00173983"/>
    <w:rsid w:val="001741C9"/>
    <w:rsid w:val="00180BA7"/>
    <w:rsid w:val="00182130"/>
    <w:rsid w:val="001A380B"/>
    <w:rsid w:val="001B06C0"/>
    <w:rsid w:val="001B570F"/>
    <w:rsid w:val="001D2C4E"/>
    <w:rsid w:val="001D33D8"/>
    <w:rsid w:val="001E521A"/>
    <w:rsid w:val="001F2EAA"/>
    <w:rsid w:val="001F349C"/>
    <w:rsid w:val="001F41AB"/>
    <w:rsid w:val="001F44D2"/>
    <w:rsid w:val="001F5AE4"/>
    <w:rsid w:val="002004F5"/>
    <w:rsid w:val="00201D58"/>
    <w:rsid w:val="0020571A"/>
    <w:rsid w:val="00206329"/>
    <w:rsid w:val="0021345A"/>
    <w:rsid w:val="00216811"/>
    <w:rsid w:val="00236C91"/>
    <w:rsid w:val="00240CCB"/>
    <w:rsid w:val="002525A5"/>
    <w:rsid w:val="002640D0"/>
    <w:rsid w:val="00277C29"/>
    <w:rsid w:val="00282A19"/>
    <w:rsid w:val="00292BFE"/>
    <w:rsid w:val="00293F8E"/>
    <w:rsid w:val="0029449E"/>
    <w:rsid w:val="002D15AC"/>
    <w:rsid w:val="002D60F0"/>
    <w:rsid w:val="002E1360"/>
    <w:rsid w:val="00301FA6"/>
    <w:rsid w:val="003046F8"/>
    <w:rsid w:val="0032310F"/>
    <w:rsid w:val="0032504B"/>
    <w:rsid w:val="00327532"/>
    <w:rsid w:val="003446BE"/>
    <w:rsid w:val="003548AE"/>
    <w:rsid w:val="00355313"/>
    <w:rsid w:val="00360C3A"/>
    <w:rsid w:val="0037247D"/>
    <w:rsid w:val="00373B97"/>
    <w:rsid w:val="00376BE2"/>
    <w:rsid w:val="00383712"/>
    <w:rsid w:val="003A699F"/>
    <w:rsid w:val="003A7B90"/>
    <w:rsid w:val="003B0657"/>
    <w:rsid w:val="003B6428"/>
    <w:rsid w:val="003C1394"/>
    <w:rsid w:val="003C411C"/>
    <w:rsid w:val="003D5F29"/>
    <w:rsid w:val="003F1A92"/>
    <w:rsid w:val="003F2A78"/>
    <w:rsid w:val="004039CB"/>
    <w:rsid w:val="004072A0"/>
    <w:rsid w:val="004153B6"/>
    <w:rsid w:val="00424030"/>
    <w:rsid w:val="0042503F"/>
    <w:rsid w:val="00427421"/>
    <w:rsid w:val="004316F5"/>
    <w:rsid w:val="00435348"/>
    <w:rsid w:val="004369FB"/>
    <w:rsid w:val="00441689"/>
    <w:rsid w:val="0045637A"/>
    <w:rsid w:val="00464D8A"/>
    <w:rsid w:val="00465ACD"/>
    <w:rsid w:val="004665E8"/>
    <w:rsid w:val="004666D4"/>
    <w:rsid w:val="00472CB9"/>
    <w:rsid w:val="00477776"/>
    <w:rsid w:val="004A0515"/>
    <w:rsid w:val="004A3383"/>
    <w:rsid w:val="004B5124"/>
    <w:rsid w:val="004B601A"/>
    <w:rsid w:val="004E0D36"/>
    <w:rsid w:val="004E2FD4"/>
    <w:rsid w:val="004F7F07"/>
    <w:rsid w:val="00501840"/>
    <w:rsid w:val="00501E70"/>
    <w:rsid w:val="005108B8"/>
    <w:rsid w:val="005149C8"/>
    <w:rsid w:val="00533D61"/>
    <w:rsid w:val="005563C0"/>
    <w:rsid w:val="005703F0"/>
    <w:rsid w:val="00580900"/>
    <w:rsid w:val="00580AC0"/>
    <w:rsid w:val="0058283C"/>
    <w:rsid w:val="00585EAD"/>
    <w:rsid w:val="00591D3E"/>
    <w:rsid w:val="00594E55"/>
    <w:rsid w:val="005A3F4F"/>
    <w:rsid w:val="005A42BD"/>
    <w:rsid w:val="005B0EF6"/>
    <w:rsid w:val="005B2382"/>
    <w:rsid w:val="005B269E"/>
    <w:rsid w:val="005C27F1"/>
    <w:rsid w:val="005C2DAB"/>
    <w:rsid w:val="005E16CB"/>
    <w:rsid w:val="005E1B9F"/>
    <w:rsid w:val="005E457B"/>
    <w:rsid w:val="005F2C1B"/>
    <w:rsid w:val="00601E1E"/>
    <w:rsid w:val="00602760"/>
    <w:rsid w:val="00612919"/>
    <w:rsid w:val="00615611"/>
    <w:rsid w:val="00615A71"/>
    <w:rsid w:val="00616CC4"/>
    <w:rsid w:val="006301D6"/>
    <w:rsid w:val="0063569C"/>
    <w:rsid w:val="0064042F"/>
    <w:rsid w:val="00654589"/>
    <w:rsid w:val="00654F78"/>
    <w:rsid w:val="00662D76"/>
    <w:rsid w:val="00682E0B"/>
    <w:rsid w:val="00687CEA"/>
    <w:rsid w:val="00696474"/>
    <w:rsid w:val="006A119C"/>
    <w:rsid w:val="006A4246"/>
    <w:rsid w:val="006B5DDD"/>
    <w:rsid w:val="006D016E"/>
    <w:rsid w:val="006D7640"/>
    <w:rsid w:val="006E076C"/>
    <w:rsid w:val="006E713D"/>
    <w:rsid w:val="006F19C9"/>
    <w:rsid w:val="00701353"/>
    <w:rsid w:val="00701A65"/>
    <w:rsid w:val="0070527F"/>
    <w:rsid w:val="00711E3D"/>
    <w:rsid w:val="007176FD"/>
    <w:rsid w:val="007178C9"/>
    <w:rsid w:val="00725D5A"/>
    <w:rsid w:val="007376EF"/>
    <w:rsid w:val="00737A13"/>
    <w:rsid w:val="00742520"/>
    <w:rsid w:val="007514C7"/>
    <w:rsid w:val="00752881"/>
    <w:rsid w:val="007623AE"/>
    <w:rsid w:val="00763454"/>
    <w:rsid w:val="0077174A"/>
    <w:rsid w:val="00774BCB"/>
    <w:rsid w:val="00780EC6"/>
    <w:rsid w:val="00780EEF"/>
    <w:rsid w:val="00784892"/>
    <w:rsid w:val="00787450"/>
    <w:rsid w:val="0079256B"/>
    <w:rsid w:val="007A5CBD"/>
    <w:rsid w:val="007C22AD"/>
    <w:rsid w:val="007C5FF0"/>
    <w:rsid w:val="007D1F18"/>
    <w:rsid w:val="007D7A3B"/>
    <w:rsid w:val="007D7AC5"/>
    <w:rsid w:val="007E0774"/>
    <w:rsid w:val="007E3D18"/>
    <w:rsid w:val="007E45D5"/>
    <w:rsid w:val="007E70C7"/>
    <w:rsid w:val="007F030E"/>
    <w:rsid w:val="007F206A"/>
    <w:rsid w:val="00803D65"/>
    <w:rsid w:val="00805538"/>
    <w:rsid w:val="00813A6F"/>
    <w:rsid w:val="00817BC3"/>
    <w:rsid w:val="00827BE1"/>
    <w:rsid w:val="00831670"/>
    <w:rsid w:val="00842458"/>
    <w:rsid w:val="0085459E"/>
    <w:rsid w:val="008652DE"/>
    <w:rsid w:val="00881AC1"/>
    <w:rsid w:val="00885511"/>
    <w:rsid w:val="008860F3"/>
    <w:rsid w:val="00886775"/>
    <w:rsid w:val="00892954"/>
    <w:rsid w:val="008A0805"/>
    <w:rsid w:val="008A7684"/>
    <w:rsid w:val="008B0487"/>
    <w:rsid w:val="008B38F8"/>
    <w:rsid w:val="008B4C5A"/>
    <w:rsid w:val="008B613C"/>
    <w:rsid w:val="008C4652"/>
    <w:rsid w:val="008C5637"/>
    <w:rsid w:val="008D1AA2"/>
    <w:rsid w:val="008D1F8D"/>
    <w:rsid w:val="008E571D"/>
    <w:rsid w:val="00903EEF"/>
    <w:rsid w:val="0090604D"/>
    <w:rsid w:val="0090741D"/>
    <w:rsid w:val="00937A77"/>
    <w:rsid w:val="009405BE"/>
    <w:rsid w:val="009621F8"/>
    <w:rsid w:val="0097418B"/>
    <w:rsid w:val="0098526A"/>
    <w:rsid w:val="00985BB0"/>
    <w:rsid w:val="009934D2"/>
    <w:rsid w:val="00993D56"/>
    <w:rsid w:val="009948D3"/>
    <w:rsid w:val="00996FD6"/>
    <w:rsid w:val="0099741D"/>
    <w:rsid w:val="009A0D7A"/>
    <w:rsid w:val="009A1DA6"/>
    <w:rsid w:val="009A3B20"/>
    <w:rsid w:val="009B36DE"/>
    <w:rsid w:val="009C65D5"/>
    <w:rsid w:val="009D1F0A"/>
    <w:rsid w:val="009D2F4B"/>
    <w:rsid w:val="009D7F28"/>
    <w:rsid w:val="009E6540"/>
    <w:rsid w:val="009F300F"/>
    <w:rsid w:val="009F7A77"/>
    <w:rsid w:val="00A01098"/>
    <w:rsid w:val="00A05EB7"/>
    <w:rsid w:val="00A231B0"/>
    <w:rsid w:val="00A27296"/>
    <w:rsid w:val="00A31F3B"/>
    <w:rsid w:val="00A363F4"/>
    <w:rsid w:val="00A54ED1"/>
    <w:rsid w:val="00A57E9B"/>
    <w:rsid w:val="00A678EF"/>
    <w:rsid w:val="00A7054E"/>
    <w:rsid w:val="00A76864"/>
    <w:rsid w:val="00A81D8D"/>
    <w:rsid w:val="00A86CA3"/>
    <w:rsid w:val="00A93E89"/>
    <w:rsid w:val="00A93FA7"/>
    <w:rsid w:val="00A97118"/>
    <w:rsid w:val="00AA2555"/>
    <w:rsid w:val="00AB1DE2"/>
    <w:rsid w:val="00AC103A"/>
    <w:rsid w:val="00AC2186"/>
    <w:rsid w:val="00AC3D0F"/>
    <w:rsid w:val="00AE292F"/>
    <w:rsid w:val="00AF404A"/>
    <w:rsid w:val="00AF43E4"/>
    <w:rsid w:val="00AF522B"/>
    <w:rsid w:val="00B14D43"/>
    <w:rsid w:val="00B164E7"/>
    <w:rsid w:val="00B21B26"/>
    <w:rsid w:val="00B21F2A"/>
    <w:rsid w:val="00B304D3"/>
    <w:rsid w:val="00B320F6"/>
    <w:rsid w:val="00B32FDC"/>
    <w:rsid w:val="00B41B1E"/>
    <w:rsid w:val="00B42381"/>
    <w:rsid w:val="00B428C3"/>
    <w:rsid w:val="00B47185"/>
    <w:rsid w:val="00B473AD"/>
    <w:rsid w:val="00B47C7E"/>
    <w:rsid w:val="00B52CF2"/>
    <w:rsid w:val="00B6283E"/>
    <w:rsid w:val="00B66CFD"/>
    <w:rsid w:val="00B71738"/>
    <w:rsid w:val="00B74FE3"/>
    <w:rsid w:val="00B76552"/>
    <w:rsid w:val="00B831C2"/>
    <w:rsid w:val="00B838B6"/>
    <w:rsid w:val="00B850CC"/>
    <w:rsid w:val="00B92B1B"/>
    <w:rsid w:val="00B975F2"/>
    <w:rsid w:val="00BB60A6"/>
    <w:rsid w:val="00BC7F75"/>
    <w:rsid w:val="00BF336E"/>
    <w:rsid w:val="00C007AA"/>
    <w:rsid w:val="00C05CA7"/>
    <w:rsid w:val="00C21407"/>
    <w:rsid w:val="00C21F97"/>
    <w:rsid w:val="00C27FEB"/>
    <w:rsid w:val="00C31DB4"/>
    <w:rsid w:val="00C51402"/>
    <w:rsid w:val="00C5577F"/>
    <w:rsid w:val="00C620E1"/>
    <w:rsid w:val="00C73D15"/>
    <w:rsid w:val="00C7762C"/>
    <w:rsid w:val="00C84328"/>
    <w:rsid w:val="00C91AE0"/>
    <w:rsid w:val="00CA61E1"/>
    <w:rsid w:val="00CB520F"/>
    <w:rsid w:val="00CB564A"/>
    <w:rsid w:val="00CB58F8"/>
    <w:rsid w:val="00CC3B19"/>
    <w:rsid w:val="00CD2449"/>
    <w:rsid w:val="00CD2582"/>
    <w:rsid w:val="00CE2140"/>
    <w:rsid w:val="00CE30C4"/>
    <w:rsid w:val="00CF2127"/>
    <w:rsid w:val="00D07FD8"/>
    <w:rsid w:val="00D26D0C"/>
    <w:rsid w:val="00D32F39"/>
    <w:rsid w:val="00D34F1B"/>
    <w:rsid w:val="00D373D6"/>
    <w:rsid w:val="00D43E18"/>
    <w:rsid w:val="00D46D29"/>
    <w:rsid w:val="00D50859"/>
    <w:rsid w:val="00D537CB"/>
    <w:rsid w:val="00D62D15"/>
    <w:rsid w:val="00D62DB8"/>
    <w:rsid w:val="00D6619C"/>
    <w:rsid w:val="00D67CA6"/>
    <w:rsid w:val="00D70DAD"/>
    <w:rsid w:val="00D736C6"/>
    <w:rsid w:val="00D7444F"/>
    <w:rsid w:val="00D75837"/>
    <w:rsid w:val="00D80101"/>
    <w:rsid w:val="00D9714E"/>
    <w:rsid w:val="00DA2E8A"/>
    <w:rsid w:val="00DA394A"/>
    <w:rsid w:val="00DB4B14"/>
    <w:rsid w:val="00DE1D94"/>
    <w:rsid w:val="00DE6673"/>
    <w:rsid w:val="00DF2AA4"/>
    <w:rsid w:val="00E222E8"/>
    <w:rsid w:val="00E2232F"/>
    <w:rsid w:val="00E42010"/>
    <w:rsid w:val="00E478ED"/>
    <w:rsid w:val="00E47D21"/>
    <w:rsid w:val="00E5305F"/>
    <w:rsid w:val="00E66315"/>
    <w:rsid w:val="00E7129E"/>
    <w:rsid w:val="00E76E57"/>
    <w:rsid w:val="00E80796"/>
    <w:rsid w:val="00E8121A"/>
    <w:rsid w:val="00E85441"/>
    <w:rsid w:val="00E85FD6"/>
    <w:rsid w:val="00E87F17"/>
    <w:rsid w:val="00EA610B"/>
    <w:rsid w:val="00EC0A86"/>
    <w:rsid w:val="00EC66A9"/>
    <w:rsid w:val="00ED00D6"/>
    <w:rsid w:val="00EE406D"/>
    <w:rsid w:val="00EF7BFD"/>
    <w:rsid w:val="00F033D4"/>
    <w:rsid w:val="00F078AB"/>
    <w:rsid w:val="00F11051"/>
    <w:rsid w:val="00F23D04"/>
    <w:rsid w:val="00F307AA"/>
    <w:rsid w:val="00F46681"/>
    <w:rsid w:val="00F528CA"/>
    <w:rsid w:val="00F53404"/>
    <w:rsid w:val="00F74AFA"/>
    <w:rsid w:val="00F770D5"/>
    <w:rsid w:val="00F8100B"/>
    <w:rsid w:val="00F811E9"/>
    <w:rsid w:val="00FA2048"/>
    <w:rsid w:val="00FA25E5"/>
    <w:rsid w:val="00FD7D97"/>
    <w:rsid w:val="00FE09D0"/>
    <w:rsid w:val="00FE11E4"/>
    <w:rsid w:val="00FE24C2"/>
    <w:rsid w:val="00FE5F6C"/>
    <w:rsid w:val="00FF1E96"/>
    <w:rsid w:val="00FF462F"/>
    <w:rsid w:val="00FF4D0D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77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58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carta">
    <w:name w:val="texto carta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Regular" w:hAnsi="Ancizar Sans Regular" w:cs="Ancizar Sans Regular"/>
      <w:color w:val="000000"/>
      <w:lang w:val="es-ES_tradnl"/>
    </w:rPr>
  </w:style>
  <w:style w:type="paragraph" w:customStyle="1" w:styleId="nombrefirmante">
    <w:name w:val="nombre firmante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  <w:lang w:val="es-ES_tradnl"/>
    </w:rPr>
  </w:style>
  <w:style w:type="paragraph" w:customStyle="1" w:styleId="cargofirmante">
    <w:name w:val="cargo firmante"/>
    <w:basedOn w:val="textocarta"/>
    <w:uiPriority w:val="99"/>
    <w:rsid w:val="001715AE"/>
    <w:rPr>
      <w:rFonts w:ascii="Ancizar Sans Regular Italic" w:hAnsi="Ancizar Sans Regular Italic" w:cs="Ancizar Sans Regular Italic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6CB"/>
  </w:style>
  <w:style w:type="paragraph" w:styleId="Piedepgina">
    <w:name w:val="footer"/>
    <w:basedOn w:val="Normal"/>
    <w:link w:val="Piedepgina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6CB"/>
  </w:style>
  <w:style w:type="paragraph" w:styleId="Textodeglobo">
    <w:name w:val="Balloon Text"/>
    <w:basedOn w:val="Normal"/>
    <w:link w:val="TextodegloboCar"/>
    <w:uiPriority w:val="99"/>
    <w:semiHidden/>
    <w:unhideWhenUsed/>
    <w:rsid w:val="005E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6CB"/>
    <w:rPr>
      <w:rFonts w:ascii="Tahoma" w:hAnsi="Tahoma" w:cs="Tahoma"/>
      <w:sz w:val="16"/>
      <w:szCs w:val="16"/>
    </w:rPr>
  </w:style>
  <w:style w:type="paragraph" w:customStyle="1" w:styleId="Prrafobsico">
    <w:name w:val="[Párrafo básico]"/>
    <w:basedOn w:val="Normal"/>
    <w:uiPriority w:val="99"/>
    <w:rsid w:val="002D60F0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es-ES_tradnl"/>
    </w:rPr>
  </w:style>
  <w:style w:type="character" w:customStyle="1" w:styleId="apple-converted-space">
    <w:name w:val="apple-converted-space"/>
    <w:basedOn w:val="Fuentedeprrafopredeter"/>
    <w:rsid w:val="00D62D15"/>
  </w:style>
  <w:style w:type="character" w:styleId="Textodelmarcadordeposicin">
    <w:name w:val="Placeholder Text"/>
    <w:basedOn w:val="Fuentedeprrafopredeter"/>
    <w:uiPriority w:val="99"/>
    <w:semiHidden/>
    <w:rsid w:val="00D6619C"/>
    <w:rPr>
      <w:color w:val="808080"/>
    </w:rPr>
  </w:style>
  <w:style w:type="paragraph" w:styleId="NormalWeb">
    <w:name w:val="Normal (Web)"/>
    <w:basedOn w:val="Normal"/>
    <w:uiPriority w:val="99"/>
    <w:unhideWhenUsed/>
    <w:rsid w:val="00A8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-SIEUN">
    <w:name w:val="Normal-SIEUN"/>
    <w:basedOn w:val="Normal"/>
    <w:autoRedefine/>
    <w:qFormat/>
    <w:rsid w:val="006A119C"/>
    <w:pPr>
      <w:spacing w:after="0"/>
      <w:jc w:val="both"/>
    </w:pPr>
    <w:rPr>
      <w:rFonts w:ascii="Ancizar Sans" w:eastAsiaTheme="minorEastAsia" w:hAnsi="Ancizar Sans" w:cstheme="minorBidi"/>
      <w:bCs/>
      <w:szCs w:val="20"/>
    </w:rPr>
  </w:style>
  <w:style w:type="paragraph" w:styleId="Prrafodelista">
    <w:name w:val="List Paragraph"/>
    <w:basedOn w:val="Normal"/>
    <w:uiPriority w:val="34"/>
    <w:qFormat/>
    <w:rsid w:val="006A119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qFormat/>
    <w:rsid w:val="006A119C"/>
    <w:rPr>
      <w:rFonts w:ascii="Ancizar Sans Regular" w:hAnsi="Ancizar Sans Regular"/>
      <w:color w:val="0000FF" w:themeColor="hyperlink"/>
      <w:sz w:val="22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307A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21F2A"/>
    <w:pPr>
      <w:spacing w:after="0" w:line="240" w:lineRule="auto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58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carta">
    <w:name w:val="texto carta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Regular" w:hAnsi="Ancizar Sans Regular" w:cs="Ancizar Sans Regular"/>
      <w:color w:val="000000"/>
      <w:lang w:val="es-ES_tradnl"/>
    </w:rPr>
  </w:style>
  <w:style w:type="paragraph" w:customStyle="1" w:styleId="nombrefirmante">
    <w:name w:val="nombre firmante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  <w:lang w:val="es-ES_tradnl"/>
    </w:rPr>
  </w:style>
  <w:style w:type="paragraph" w:customStyle="1" w:styleId="cargofirmante">
    <w:name w:val="cargo firmante"/>
    <w:basedOn w:val="textocarta"/>
    <w:uiPriority w:val="99"/>
    <w:rsid w:val="001715AE"/>
    <w:rPr>
      <w:rFonts w:ascii="Ancizar Sans Regular Italic" w:hAnsi="Ancizar Sans Regular Italic" w:cs="Ancizar Sans Regular Italic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6CB"/>
  </w:style>
  <w:style w:type="paragraph" w:styleId="Piedepgina">
    <w:name w:val="footer"/>
    <w:basedOn w:val="Normal"/>
    <w:link w:val="Piedepgina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6CB"/>
  </w:style>
  <w:style w:type="paragraph" w:styleId="Textodeglobo">
    <w:name w:val="Balloon Text"/>
    <w:basedOn w:val="Normal"/>
    <w:link w:val="TextodegloboCar"/>
    <w:uiPriority w:val="99"/>
    <w:semiHidden/>
    <w:unhideWhenUsed/>
    <w:rsid w:val="005E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6CB"/>
    <w:rPr>
      <w:rFonts w:ascii="Tahoma" w:hAnsi="Tahoma" w:cs="Tahoma"/>
      <w:sz w:val="16"/>
      <w:szCs w:val="16"/>
    </w:rPr>
  </w:style>
  <w:style w:type="paragraph" w:customStyle="1" w:styleId="Prrafobsico">
    <w:name w:val="[Párrafo básico]"/>
    <w:basedOn w:val="Normal"/>
    <w:uiPriority w:val="99"/>
    <w:rsid w:val="002D60F0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es-ES_tradnl"/>
    </w:rPr>
  </w:style>
  <w:style w:type="character" w:customStyle="1" w:styleId="apple-converted-space">
    <w:name w:val="apple-converted-space"/>
    <w:basedOn w:val="Fuentedeprrafopredeter"/>
    <w:rsid w:val="00D62D15"/>
  </w:style>
  <w:style w:type="character" w:styleId="Textodelmarcadordeposicin">
    <w:name w:val="Placeholder Text"/>
    <w:basedOn w:val="Fuentedeprrafopredeter"/>
    <w:uiPriority w:val="99"/>
    <w:semiHidden/>
    <w:rsid w:val="00D6619C"/>
    <w:rPr>
      <w:color w:val="808080"/>
    </w:rPr>
  </w:style>
  <w:style w:type="paragraph" w:styleId="NormalWeb">
    <w:name w:val="Normal (Web)"/>
    <w:basedOn w:val="Normal"/>
    <w:uiPriority w:val="99"/>
    <w:unhideWhenUsed/>
    <w:rsid w:val="00A8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-SIEUN">
    <w:name w:val="Normal-SIEUN"/>
    <w:basedOn w:val="Normal"/>
    <w:autoRedefine/>
    <w:qFormat/>
    <w:rsid w:val="006A119C"/>
    <w:pPr>
      <w:spacing w:after="0"/>
      <w:jc w:val="both"/>
    </w:pPr>
    <w:rPr>
      <w:rFonts w:ascii="Ancizar Sans" w:eastAsiaTheme="minorEastAsia" w:hAnsi="Ancizar Sans" w:cstheme="minorBidi"/>
      <w:bCs/>
      <w:szCs w:val="20"/>
    </w:rPr>
  </w:style>
  <w:style w:type="paragraph" w:styleId="Prrafodelista">
    <w:name w:val="List Paragraph"/>
    <w:basedOn w:val="Normal"/>
    <w:uiPriority w:val="34"/>
    <w:qFormat/>
    <w:rsid w:val="006A119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qFormat/>
    <w:rsid w:val="006A119C"/>
    <w:rPr>
      <w:rFonts w:ascii="Ancizar Sans Regular" w:hAnsi="Ancizar Sans Regular"/>
      <w:color w:val="0000FF" w:themeColor="hyperlink"/>
      <w:sz w:val="22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307A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21F2A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473">
          <w:marLeft w:val="0"/>
          <w:marRight w:val="0"/>
          <w:marTop w:val="0"/>
          <w:marBottom w:val="150"/>
          <w:divBdr>
            <w:top w:val="none" w:sz="0" w:space="9" w:color="auto"/>
            <w:left w:val="none" w:sz="0" w:space="8" w:color="auto"/>
            <w:bottom w:val="single" w:sz="8" w:space="15" w:color="DCDCDC"/>
            <w:right w:val="none" w:sz="0" w:space="8" w:color="auto"/>
          </w:divBdr>
        </w:div>
      </w:divsChild>
    </w:div>
    <w:div w:id="867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Desktop\Teletrabajo\CNES-2021\Selecci&#243;n\OficioGeneralBlancoYNegr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180000" tIns="7200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BAA60-9F43-49D1-BF23-C16EA64E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OficioGeneralBlancoYNegro.dotx</Template>
  <TotalTime>826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Diaz</dc:creator>
  <cp:lastModifiedBy>Henry Diaz</cp:lastModifiedBy>
  <cp:revision>69</cp:revision>
  <cp:lastPrinted>2020-02-06T21:08:00Z</cp:lastPrinted>
  <dcterms:created xsi:type="dcterms:W3CDTF">2021-03-26T14:16:00Z</dcterms:created>
  <dcterms:modified xsi:type="dcterms:W3CDTF">2021-10-21T20:08:00Z</dcterms:modified>
</cp:coreProperties>
</file>